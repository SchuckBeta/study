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84" w:rsidRDefault="007A3184" w:rsidP="00DF705E">
      <w:pPr>
        <w:ind w:firstLineChars="600" w:firstLine="2650"/>
        <w:jc w:val="left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开创啦系统安装配置手册</w:t>
      </w:r>
    </w:p>
    <w:p w:rsidR="000271EB" w:rsidRPr="00A02845" w:rsidRDefault="000271EB" w:rsidP="000271EB">
      <w:pPr>
        <w:rPr>
          <w:sz w:val="32"/>
          <w:szCs w:val="32"/>
        </w:rPr>
      </w:pPr>
      <w:r w:rsidRPr="00A02845">
        <w:rPr>
          <w:rFonts w:hint="eastAsia"/>
          <w:sz w:val="32"/>
          <w:szCs w:val="32"/>
        </w:rPr>
        <w:t>文档修订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7763"/>
        <w:gridCol w:w="1739"/>
        <w:gridCol w:w="1887"/>
      </w:tblGrid>
      <w:tr w:rsidR="000271EB" w:rsidTr="006A5850">
        <w:trPr>
          <w:jc w:val="center"/>
        </w:trPr>
        <w:tc>
          <w:tcPr>
            <w:tcW w:w="697" w:type="pct"/>
          </w:tcPr>
          <w:p w:rsidR="000271EB" w:rsidRPr="00547DED" w:rsidRDefault="000271EB" w:rsidP="006A58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933" w:type="pct"/>
          </w:tcPr>
          <w:p w:rsidR="000271EB" w:rsidRPr="00547DED" w:rsidRDefault="000271EB" w:rsidP="006A5850">
            <w:pPr>
              <w:jc w:val="center"/>
              <w:rPr>
                <w:b/>
              </w:rPr>
            </w:pPr>
            <w:r w:rsidRPr="00547DED">
              <w:rPr>
                <w:rFonts w:hint="eastAsia"/>
                <w:b/>
              </w:rPr>
              <w:t>修订内容</w:t>
            </w:r>
          </w:p>
        </w:tc>
        <w:tc>
          <w:tcPr>
            <w:tcW w:w="657" w:type="pct"/>
          </w:tcPr>
          <w:p w:rsidR="000271EB" w:rsidRPr="00547DED" w:rsidRDefault="000271EB" w:rsidP="006A5850">
            <w:pPr>
              <w:jc w:val="center"/>
              <w:rPr>
                <w:b/>
              </w:rPr>
            </w:pPr>
            <w:r w:rsidRPr="00547DED">
              <w:rPr>
                <w:rFonts w:hint="eastAsia"/>
                <w:b/>
              </w:rPr>
              <w:t>修订日期</w:t>
            </w:r>
          </w:p>
        </w:tc>
        <w:tc>
          <w:tcPr>
            <w:tcW w:w="713" w:type="pct"/>
          </w:tcPr>
          <w:p w:rsidR="000271EB" w:rsidRPr="00547DED" w:rsidRDefault="000271EB" w:rsidP="006A5850">
            <w:pPr>
              <w:jc w:val="center"/>
              <w:rPr>
                <w:b/>
              </w:rPr>
            </w:pPr>
            <w:r w:rsidRPr="00547DED">
              <w:rPr>
                <w:rFonts w:hint="eastAsia"/>
                <w:b/>
              </w:rPr>
              <w:t>修订人</w:t>
            </w:r>
          </w:p>
        </w:tc>
      </w:tr>
      <w:tr w:rsidR="000271EB" w:rsidTr="006A5850">
        <w:trPr>
          <w:jc w:val="center"/>
        </w:trPr>
        <w:tc>
          <w:tcPr>
            <w:tcW w:w="697" w:type="pct"/>
          </w:tcPr>
          <w:p w:rsidR="000271EB" w:rsidRDefault="000271EB" w:rsidP="006A5850">
            <w:pPr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2933" w:type="pct"/>
          </w:tcPr>
          <w:p w:rsidR="000271EB" w:rsidRDefault="000271EB" w:rsidP="006A5850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657" w:type="pct"/>
          </w:tcPr>
          <w:p w:rsidR="000271EB" w:rsidRDefault="000271EB" w:rsidP="006A5850">
            <w:pPr>
              <w:jc w:val="center"/>
            </w:pPr>
            <w:r>
              <w:rPr>
                <w:rFonts w:hint="eastAsia"/>
              </w:rPr>
              <w:t>2017/0</w:t>
            </w:r>
            <w:r>
              <w:t>4</w:t>
            </w:r>
            <w:r>
              <w:rPr>
                <w:rFonts w:hint="eastAsia"/>
              </w:rPr>
              <w:t>/19</w:t>
            </w:r>
          </w:p>
        </w:tc>
        <w:tc>
          <w:tcPr>
            <w:tcW w:w="713" w:type="pct"/>
          </w:tcPr>
          <w:p w:rsidR="000271EB" w:rsidRDefault="000271EB" w:rsidP="006A5850">
            <w:pPr>
              <w:jc w:val="center"/>
            </w:pPr>
            <w:r>
              <w:rPr>
                <w:rFonts w:hint="eastAsia"/>
              </w:rPr>
              <w:t>章传胜</w:t>
            </w:r>
          </w:p>
        </w:tc>
      </w:tr>
      <w:tr w:rsidR="000271EB" w:rsidTr="006A5850">
        <w:trPr>
          <w:jc w:val="center"/>
        </w:trPr>
        <w:tc>
          <w:tcPr>
            <w:tcW w:w="697" w:type="pct"/>
          </w:tcPr>
          <w:p w:rsidR="000271EB" w:rsidRDefault="008570E4" w:rsidP="006A5850">
            <w:pPr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2933" w:type="pct"/>
          </w:tcPr>
          <w:p w:rsidR="002F13AB" w:rsidRDefault="008570E4" w:rsidP="006A5850">
            <w:pPr>
              <w:jc w:val="left"/>
            </w:pPr>
            <w:r>
              <w:t>加入</w:t>
            </w:r>
            <w:r>
              <w:t>nginx</w:t>
            </w:r>
            <w:r w:rsidR="002F13AB">
              <w:t>,redis</w:t>
            </w:r>
          </w:p>
        </w:tc>
        <w:tc>
          <w:tcPr>
            <w:tcW w:w="657" w:type="pct"/>
          </w:tcPr>
          <w:p w:rsidR="000271EB" w:rsidRDefault="00824CEF" w:rsidP="006A5850">
            <w:pPr>
              <w:jc w:val="center"/>
            </w:pPr>
            <w:r>
              <w:rPr>
                <w:rFonts w:hint="eastAsia"/>
              </w:rPr>
              <w:t>2017/05/10</w:t>
            </w:r>
          </w:p>
        </w:tc>
        <w:tc>
          <w:tcPr>
            <w:tcW w:w="713" w:type="pct"/>
          </w:tcPr>
          <w:p w:rsidR="000271EB" w:rsidRDefault="00815523" w:rsidP="006A5850">
            <w:pPr>
              <w:jc w:val="center"/>
            </w:pPr>
            <w:r>
              <w:rPr>
                <w:rFonts w:hint="eastAsia"/>
              </w:rPr>
              <w:t>章传胜</w:t>
            </w:r>
          </w:p>
        </w:tc>
      </w:tr>
      <w:tr w:rsidR="000271EB" w:rsidTr="006A5850">
        <w:trPr>
          <w:jc w:val="center"/>
        </w:trPr>
        <w:tc>
          <w:tcPr>
            <w:tcW w:w="697" w:type="pct"/>
          </w:tcPr>
          <w:p w:rsidR="000271EB" w:rsidRDefault="000271EB" w:rsidP="006A5850">
            <w:pPr>
              <w:jc w:val="left"/>
            </w:pPr>
          </w:p>
        </w:tc>
        <w:tc>
          <w:tcPr>
            <w:tcW w:w="2933" w:type="pct"/>
          </w:tcPr>
          <w:p w:rsidR="000271EB" w:rsidRDefault="000271EB" w:rsidP="006A5850">
            <w:pPr>
              <w:jc w:val="left"/>
            </w:pPr>
          </w:p>
        </w:tc>
        <w:tc>
          <w:tcPr>
            <w:tcW w:w="657" w:type="pct"/>
          </w:tcPr>
          <w:p w:rsidR="000271EB" w:rsidRDefault="000271EB" w:rsidP="006A5850">
            <w:pPr>
              <w:jc w:val="center"/>
            </w:pPr>
          </w:p>
        </w:tc>
        <w:tc>
          <w:tcPr>
            <w:tcW w:w="713" w:type="pct"/>
          </w:tcPr>
          <w:p w:rsidR="000271EB" w:rsidRDefault="000271EB" w:rsidP="006A5850">
            <w:pPr>
              <w:jc w:val="center"/>
            </w:pPr>
          </w:p>
        </w:tc>
      </w:tr>
      <w:tr w:rsidR="000271EB" w:rsidTr="006A5850">
        <w:trPr>
          <w:jc w:val="center"/>
        </w:trPr>
        <w:tc>
          <w:tcPr>
            <w:tcW w:w="697" w:type="pct"/>
          </w:tcPr>
          <w:p w:rsidR="000271EB" w:rsidRDefault="000271EB" w:rsidP="006A5850">
            <w:pPr>
              <w:jc w:val="left"/>
            </w:pPr>
          </w:p>
        </w:tc>
        <w:tc>
          <w:tcPr>
            <w:tcW w:w="2933" w:type="pct"/>
          </w:tcPr>
          <w:p w:rsidR="000271EB" w:rsidRDefault="000271EB" w:rsidP="006A5850">
            <w:pPr>
              <w:jc w:val="left"/>
            </w:pPr>
          </w:p>
        </w:tc>
        <w:tc>
          <w:tcPr>
            <w:tcW w:w="657" w:type="pct"/>
          </w:tcPr>
          <w:p w:rsidR="000271EB" w:rsidRDefault="000271EB" w:rsidP="006A5850">
            <w:pPr>
              <w:jc w:val="center"/>
            </w:pPr>
          </w:p>
        </w:tc>
        <w:tc>
          <w:tcPr>
            <w:tcW w:w="713" w:type="pct"/>
          </w:tcPr>
          <w:p w:rsidR="000271EB" w:rsidRDefault="000271EB" w:rsidP="006A5850">
            <w:pPr>
              <w:jc w:val="center"/>
            </w:pPr>
          </w:p>
        </w:tc>
      </w:tr>
    </w:tbl>
    <w:p w:rsidR="000271EB" w:rsidRDefault="000271EB" w:rsidP="00DF705E">
      <w:pPr>
        <w:ind w:firstLineChars="600" w:firstLine="2650"/>
        <w:jc w:val="left"/>
        <w:rPr>
          <w:rFonts w:ascii="宋体" w:hAnsi="宋体" w:cs="宋体"/>
          <w:b/>
          <w:bCs/>
          <w:sz w:val="44"/>
          <w:szCs w:val="44"/>
        </w:rPr>
      </w:pPr>
    </w:p>
    <w:p w:rsidR="007A3184" w:rsidRPr="00F47DE6" w:rsidRDefault="007A3184" w:rsidP="007A318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 w:rsidRPr="00252966">
        <w:rPr>
          <w:rFonts w:ascii="Verdana" w:eastAsia="黑体" w:hAnsi="Verdana" w:hint="eastAsia"/>
          <w:bCs/>
          <w:sz w:val="30"/>
          <w:szCs w:val="30"/>
        </w:rPr>
        <w:t>文档目录</w:t>
      </w:r>
    </w:p>
    <w:p w:rsidR="007A3184" w:rsidRPr="00252966" w:rsidRDefault="007A3184" w:rsidP="007A318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 w:rsidRPr="00252966">
        <w:rPr>
          <w:rFonts w:ascii="Verdana" w:eastAsia="黑体" w:hAnsi="Verdana" w:hint="eastAsia"/>
          <w:bCs/>
          <w:sz w:val="30"/>
          <w:szCs w:val="30"/>
        </w:rPr>
        <w:t>选择安装介质</w:t>
      </w:r>
    </w:p>
    <w:p w:rsidR="007A3184" w:rsidRPr="001E7C05" w:rsidRDefault="007A3184" w:rsidP="007A318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 w:rsidRPr="001E7C05">
        <w:rPr>
          <w:rFonts w:ascii="Verdana" w:eastAsia="黑体" w:hAnsi="Verdana" w:hint="eastAsia"/>
          <w:bCs/>
          <w:sz w:val="30"/>
          <w:szCs w:val="30"/>
        </w:rPr>
        <w:t>概要说明</w:t>
      </w:r>
    </w:p>
    <w:p w:rsidR="007A3184" w:rsidRDefault="007A3184" w:rsidP="007A3184">
      <w:r>
        <w:rPr>
          <w:rFonts w:hint="eastAsia"/>
        </w:rPr>
        <w:t>目前项目访问流程为：用户请求</w:t>
      </w:r>
      <w:r>
        <w:rPr>
          <w:rFonts w:hint="eastAsia"/>
        </w:rPr>
        <w:t>--&gt;</w:t>
      </w:r>
      <w:r>
        <w:rPr>
          <w:rFonts w:hint="eastAsia"/>
        </w:rPr>
        <w:t>域名解析到</w:t>
      </w:r>
      <w:r>
        <w:rPr>
          <w:rFonts w:hint="eastAsia"/>
        </w:rPr>
        <w:t>203.130.41.41</w:t>
      </w:r>
      <w:r>
        <w:rPr>
          <w:rFonts w:hint="eastAsia"/>
        </w:rPr>
        <w:t>（本项目的互联网</w:t>
      </w:r>
      <w:r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>--&gt;nginx</w:t>
      </w:r>
      <w:r>
        <w:rPr>
          <w:rFonts w:hint="eastAsia"/>
        </w:rPr>
        <w:t>服务器</w:t>
      </w:r>
      <w:r>
        <w:rPr>
          <w:rFonts w:hint="eastAsia"/>
        </w:rPr>
        <w:t>10.</w:t>
      </w:r>
      <w:r>
        <w:t>1</w:t>
      </w:r>
      <w:r>
        <w:rPr>
          <w:rFonts w:hint="eastAsia"/>
        </w:rPr>
        <w:t>.</w:t>
      </w:r>
      <w:r>
        <w:t>83</w:t>
      </w:r>
      <w:r>
        <w:rPr>
          <w:rFonts w:hint="eastAsia"/>
        </w:rPr>
        <w:t>.129/10.159.191.130--&gt;web</w:t>
      </w:r>
      <w:r>
        <w:rPr>
          <w:rFonts w:hint="eastAsia"/>
        </w:rPr>
        <w:t>服务器</w:t>
      </w:r>
      <w:r>
        <w:rPr>
          <w:rFonts w:hint="eastAsia"/>
        </w:rPr>
        <w:t>1--4 --&gt;mysql</w:t>
      </w:r>
      <w:r>
        <w:rPr>
          <w:rFonts w:hint="eastAsia"/>
        </w:rPr>
        <w:t>，获得数据。</w:t>
      </w:r>
    </w:p>
    <w:p w:rsidR="007A3184" w:rsidRDefault="007A3184" w:rsidP="007A3184">
      <w:r>
        <w:rPr>
          <w:rFonts w:hint="eastAsia"/>
        </w:rPr>
        <w:t>其中部分图片和文件采用</w:t>
      </w:r>
      <w:r>
        <w:rPr>
          <w:rFonts w:hint="eastAsia"/>
        </w:rPr>
        <w:t>ftp</w:t>
      </w:r>
      <w:r>
        <w:rPr>
          <w:rFonts w:hint="eastAsia"/>
        </w:rPr>
        <w:t>后台上传，前台展示，</w:t>
      </w:r>
      <w:r>
        <w:rPr>
          <w:rFonts w:hint="eastAsia"/>
        </w:rPr>
        <w:t>ftp</w:t>
      </w:r>
      <w:r>
        <w:rPr>
          <w:rFonts w:hint="eastAsia"/>
        </w:rPr>
        <w:t>服务器配置了</w:t>
      </w:r>
      <w:r>
        <w:rPr>
          <w:rFonts w:hint="eastAsia"/>
        </w:rPr>
        <w:t>2</w:t>
      </w:r>
      <w:r>
        <w:rPr>
          <w:rFonts w:hint="eastAsia"/>
        </w:rPr>
        <w:t>台，互相同步文件，每分钟同步一次。</w:t>
      </w:r>
    </w:p>
    <w:p w:rsidR="007A3184" w:rsidRDefault="007A3184" w:rsidP="007A3184">
      <w:r>
        <w:rPr>
          <w:rFonts w:hint="eastAsia"/>
        </w:rPr>
        <w:t>Mysql</w:t>
      </w:r>
      <w:r>
        <w:rPr>
          <w:rFonts w:hint="eastAsia"/>
        </w:rPr>
        <w:t>采用双主机户为主从的配置，连接任意一台均可获得数据。每台</w:t>
      </w:r>
      <w:r>
        <w:rPr>
          <w:rFonts w:hint="eastAsia"/>
        </w:rPr>
        <w:t>mysql</w:t>
      </w:r>
      <w:r>
        <w:rPr>
          <w:rFonts w:hint="eastAsia"/>
        </w:rPr>
        <w:t>服务器均配置了</w:t>
      </w:r>
      <w:r>
        <w:rPr>
          <w:rFonts w:hint="eastAsia"/>
        </w:rPr>
        <w:t>nginx</w:t>
      </w:r>
      <w:r>
        <w:rPr>
          <w:rFonts w:hint="eastAsia"/>
        </w:rPr>
        <w:t>，启用</w:t>
      </w:r>
      <w:r>
        <w:rPr>
          <w:rFonts w:hint="eastAsia"/>
        </w:rPr>
        <w:t>3307</w:t>
      </w:r>
      <w:r>
        <w:rPr>
          <w:rFonts w:hint="eastAsia"/>
        </w:rPr>
        <w:t>端口来转发向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mysql</w:t>
      </w:r>
      <w:r>
        <w:rPr>
          <w:rFonts w:hint="eastAsia"/>
        </w:rPr>
        <w:t>服务器的</w:t>
      </w:r>
      <w:r>
        <w:rPr>
          <w:rFonts w:hint="eastAsia"/>
        </w:rPr>
        <w:t>3306</w:t>
      </w:r>
      <w:r>
        <w:rPr>
          <w:rFonts w:hint="eastAsia"/>
        </w:rPr>
        <w:t>端口发起的请求。</w:t>
      </w:r>
    </w:p>
    <w:p w:rsidR="007A3184" w:rsidRDefault="007A3184" w:rsidP="007A3184">
      <w:r>
        <w:rPr>
          <w:rFonts w:hint="eastAsia"/>
        </w:rPr>
        <w:lastRenderedPageBreak/>
        <w:t>前台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台，均是独立服务模式，采用</w:t>
      </w:r>
      <w:r>
        <w:rPr>
          <w:rFonts w:hint="eastAsia"/>
        </w:rPr>
        <w:t>nginx</w:t>
      </w:r>
      <w:r>
        <w:rPr>
          <w:rFonts w:hint="eastAsia"/>
        </w:rPr>
        <w:t>做负载均衡和静态缓存服务。</w:t>
      </w:r>
    </w:p>
    <w:p w:rsidR="007A3184" w:rsidRDefault="007A3184" w:rsidP="007A3184"/>
    <w:p w:rsidR="007A3184" w:rsidRDefault="007A3184" w:rsidP="007A318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 w:rsidRPr="00747123">
        <w:rPr>
          <w:rFonts w:ascii="Verdana" w:eastAsia="黑体" w:hAnsi="Verdana"/>
          <w:bCs/>
          <w:sz w:val="30"/>
          <w:szCs w:val="30"/>
        </w:rPr>
        <w:t>安装准备</w:t>
      </w:r>
    </w:p>
    <w:p w:rsidR="007A3184" w:rsidRPr="00A66FB8" w:rsidRDefault="007A3184" w:rsidP="007A3184">
      <w:pPr>
        <w:rPr>
          <w:rFonts w:ascii="华文细黑" w:eastAsia="华文细黑" w:hAnsi="华文细黑"/>
          <w:szCs w:val="21"/>
        </w:rPr>
      </w:pPr>
      <w:r w:rsidRPr="00A66FB8">
        <w:rPr>
          <w:rFonts w:ascii="华文细黑" w:eastAsia="华文细黑" w:hAnsi="华文细黑"/>
          <w:szCs w:val="21"/>
        </w:rPr>
        <w:t>在安装部署前，需要为</w:t>
      </w:r>
      <w:r w:rsidRPr="00A66FB8">
        <w:rPr>
          <w:rFonts w:ascii="华文细黑" w:eastAsia="华文细黑" w:hAnsi="华文细黑" w:hint="eastAsia"/>
          <w:szCs w:val="21"/>
        </w:rPr>
        <w:t>开创啦</w:t>
      </w:r>
      <w:r w:rsidRPr="00A66FB8">
        <w:rPr>
          <w:rFonts w:ascii="华文细黑" w:eastAsia="华文细黑" w:hAnsi="华文细黑"/>
          <w:szCs w:val="21"/>
        </w:rPr>
        <w:t>服务创建执行用户。</w:t>
      </w:r>
    </w:p>
    <w:p w:rsidR="007A3184" w:rsidRDefault="007A3184" w:rsidP="007A3184">
      <w:pPr>
        <w:rPr>
          <w:rFonts w:ascii="华文细黑" w:eastAsia="华文细黑" w:hAnsi="华文细黑"/>
          <w:szCs w:val="21"/>
        </w:rPr>
      </w:pPr>
      <w:r w:rsidRPr="00A66FB8">
        <w:rPr>
          <w:rFonts w:ascii="华文细黑" w:eastAsia="华文细黑" w:hAnsi="华文细黑"/>
          <w:szCs w:val="21"/>
        </w:rPr>
        <w:t>以root用户登录，执行以下命令创建oseasy用户，通过</w:t>
      </w:r>
      <w:r w:rsidRPr="00A66FB8">
        <w:rPr>
          <w:rFonts w:ascii="华文细黑" w:eastAsia="华文细黑" w:hAnsi="华文细黑" w:hint="eastAsia"/>
          <w:szCs w:val="21"/>
        </w:rPr>
        <w:t>p</w:t>
      </w:r>
      <w:r w:rsidRPr="00A66FB8">
        <w:rPr>
          <w:rFonts w:ascii="华文细黑" w:eastAsia="华文细黑" w:hAnsi="华文细黑"/>
          <w:szCs w:val="21"/>
        </w:rPr>
        <w:t>asswd命令指定用户登录密码。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275"/>
      </w:tblGrid>
      <w:tr w:rsidR="007A3184" w:rsidRPr="00E4107D" w:rsidTr="00950A46">
        <w:trPr>
          <w:trHeight w:val="939"/>
        </w:trPr>
        <w:tc>
          <w:tcPr>
            <w:tcW w:w="8275" w:type="dxa"/>
            <w:shd w:val="clear" w:color="auto" w:fill="D9D9D9"/>
          </w:tcPr>
          <w:p w:rsidR="007A3184" w:rsidRPr="00E4107D" w:rsidRDefault="007A3184" w:rsidP="00950A4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hint="eastAsia"/>
              </w:rPr>
              <w:t xml:space="preserve">&gt; </w:t>
            </w:r>
            <w:bookmarkStart w:id="0" w:name="OLE_LINK93"/>
            <w:bookmarkStart w:id="1" w:name="OLE_LINK94"/>
            <w:r w:rsidRPr="00E4107D">
              <w:rPr>
                <w:rFonts w:ascii="华文细黑" w:eastAsia="华文细黑" w:hAnsi="华文细黑"/>
                <w:szCs w:val="21"/>
              </w:rPr>
              <w:t>adduser oseasy</w:t>
            </w:r>
          </w:p>
          <w:bookmarkEnd w:id="0"/>
          <w:bookmarkEnd w:id="1"/>
          <w:p w:rsidR="007A3184" w:rsidRPr="00E4107D" w:rsidRDefault="007A3184" w:rsidP="00950A4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hint="eastAsia"/>
              </w:rPr>
              <w:t xml:space="preserve">&gt; </w:t>
            </w:r>
            <w:bookmarkStart w:id="2" w:name="OLE_LINK95"/>
            <w:bookmarkStart w:id="3" w:name="OLE_LINK96"/>
            <w:r w:rsidRPr="00E4107D">
              <w:rPr>
                <w:rFonts w:ascii="华文细黑" w:eastAsia="华文细黑" w:hAnsi="华文细黑"/>
                <w:szCs w:val="21"/>
              </w:rPr>
              <w:t>passwd oseasy</w:t>
            </w:r>
            <w:bookmarkEnd w:id="2"/>
            <w:bookmarkEnd w:id="3"/>
          </w:p>
        </w:tc>
      </w:tr>
    </w:tbl>
    <w:p w:rsidR="007A3184" w:rsidRPr="00A66FB8" w:rsidRDefault="007A3184" w:rsidP="007A3184">
      <w:pPr>
        <w:rPr>
          <w:rFonts w:ascii="华文细黑" w:eastAsia="华文细黑" w:hAnsi="华文细黑"/>
          <w:szCs w:val="21"/>
        </w:rPr>
      </w:pPr>
    </w:p>
    <w:p w:rsidR="007A3184" w:rsidRDefault="007A3184" w:rsidP="007A3184">
      <w:r>
        <w:rPr>
          <w:rFonts w:hint="eastAsia"/>
        </w:rPr>
        <w:t>最好设置一下系统的</w:t>
      </w:r>
      <w:r>
        <w:rPr>
          <w:rFonts w:hint="eastAsia"/>
        </w:rPr>
        <w:t>ulimit</w:t>
      </w:r>
    </w:p>
    <w:p w:rsidR="007A3184" w:rsidRDefault="007A3184" w:rsidP="007A3184"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rPr>
          <w:rFonts w:hint="eastAsia"/>
        </w:rPr>
        <w:t>，使用文本编辑器打开</w:t>
      </w:r>
      <w:r>
        <w:rPr>
          <w:rFonts w:hint="eastAsia"/>
        </w:rPr>
        <w:t xml:space="preserve"> /etc/security/limits.conf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8304"/>
      </w:tblGrid>
      <w:tr w:rsidR="007A3184" w:rsidTr="00950A46">
        <w:trPr>
          <w:trHeight w:val="1548"/>
        </w:trPr>
        <w:tc>
          <w:tcPr>
            <w:tcW w:w="8304" w:type="dxa"/>
            <w:shd w:val="clear" w:color="auto" w:fill="D9D9D9"/>
          </w:tcPr>
          <w:p w:rsidR="007A3184" w:rsidRDefault="007A3184" w:rsidP="00950A46">
            <w:r>
              <w:rPr>
                <w:rFonts w:hint="eastAsia"/>
              </w:rPr>
              <w:t xml:space="preserve">&gt; </w:t>
            </w:r>
            <w:bookmarkStart w:id="4" w:name="OLE_LINK44"/>
            <w:bookmarkStart w:id="5" w:name="OLE_LINK45"/>
            <w:r>
              <w:rPr>
                <w:rFonts w:hint="eastAsia"/>
              </w:rPr>
              <w:t>vi  /etc/security/limits.conf</w:t>
            </w:r>
            <w:bookmarkEnd w:id="4"/>
            <w:bookmarkEnd w:id="5"/>
          </w:p>
          <w:p w:rsidR="007A3184" w:rsidRDefault="007A3184" w:rsidP="00950A46">
            <w:r>
              <w:rPr>
                <w:rFonts w:hint="eastAsia"/>
              </w:rPr>
              <w:t>加入</w:t>
            </w:r>
            <w:bookmarkStart w:id="6" w:name="OLE_LINK46"/>
            <w:bookmarkStart w:id="7" w:name="OLE_LINK47"/>
            <w:r>
              <w:rPr>
                <w:rFonts w:hint="eastAsia"/>
              </w:rPr>
              <w:t xml:space="preserve"> </w:t>
            </w:r>
            <w:bookmarkStart w:id="8" w:name="OLE_LINK48"/>
            <w:bookmarkStart w:id="9" w:name="OLE_LINK49"/>
            <w:r>
              <w:rPr>
                <w:rFonts w:hint="eastAsia"/>
              </w:rPr>
              <w:t>*  - nofile         30000</w:t>
            </w:r>
          </w:p>
          <w:bookmarkEnd w:id="6"/>
          <w:bookmarkEnd w:id="7"/>
          <w:bookmarkEnd w:id="8"/>
          <w:bookmarkEnd w:id="9"/>
          <w:p w:rsidR="007A3184" w:rsidRDefault="007A3184" w:rsidP="00950A46">
            <w:r>
              <w:rPr>
                <w:rFonts w:hint="eastAsia"/>
              </w:rPr>
              <w:t>修改后重启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（重启命令</w:t>
            </w:r>
            <w:r>
              <w:rPr>
                <w:rFonts w:hint="eastAsia"/>
              </w:rPr>
              <w:t>:reboot</w:t>
            </w:r>
            <w:r>
              <w:rPr>
                <w:rFonts w:hint="eastAsia"/>
              </w:rPr>
              <w:t>）</w:t>
            </w:r>
          </w:p>
          <w:p w:rsidR="007A3184" w:rsidRDefault="007A3184" w:rsidP="00950A46">
            <w:r>
              <w:rPr>
                <w:rFonts w:hint="eastAsia"/>
              </w:rPr>
              <w:t xml:space="preserve">&gt;ulimit -n  </w:t>
            </w:r>
          </w:p>
          <w:p w:rsidR="007A3184" w:rsidRDefault="007A3184" w:rsidP="00950A46">
            <w:r>
              <w:rPr>
                <w:rFonts w:hint="eastAsia"/>
              </w:rPr>
              <w:t>查看是否修改成功。（如果是</w:t>
            </w:r>
            <w:r>
              <w:rPr>
                <w:rFonts w:hint="eastAsia"/>
              </w:rPr>
              <w:t>30000</w:t>
            </w:r>
            <w:r>
              <w:rPr>
                <w:rFonts w:hint="eastAsia"/>
              </w:rPr>
              <w:t>，则修改成功）</w:t>
            </w:r>
          </w:p>
        </w:tc>
      </w:tr>
    </w:tbl>
    <w:p w:rsidR="007A3184" w:rsidRDefault="007A3184" w:rsidP="007A3184">
      <w:r>
        <w:br/>
      </w:r>
      <w:r>
        <w:t>查看</w:t>
      </w:r>
      <w:r>
        <w:rPr>
          <w:rFonts w:hint="eastAsia"/>
        </w:rPr>
        <w:t xml:space="preserve"> linux</w:t>
      </w:r>
      <w:r>
        <w:rPr>
          <w:rFonts w:hint="eastAsia"/>
        </w:rPr>
        <w:t>版本</w:t>
      </w:r>
    </w:p>
    <w:p w:rsidR="007A3184" w:rsidRDefault="007A3184" w:rsidP="007A3184">
      <w:r>
        <w:rPr>
          <w:rFonts w:hint="eastAsia"/>
        </w:rPr>
        <w:t>#</w:t>
      </w:r>
      <w:bookmarkStart w:id="10" w:name="OLE_LINK144"/>
      <w:bookmarkStart w:id="11" w:name="OLE_LINK145"/>
      <w:bookmarkStart w:id="12" w:name="OLE_LINK36"/>
      <w:bookmarkStart w:id="13" w:name="OLE_LINK37"/>
      <w:r w:rsidRPr="00BD544F">
        <w:t>cat /etc/redhat-release</w:t>
      </w:r>
      <w:r>
        <w:t xml:space="preserve"> </w:t>
      </w:r>
      <w:bookmarkEnd w:id="10"/>
      <w:bookmarkEnd w:id="11"/>
      <w:r>
        <w:t xml:space="preserve"> </w:t>
      </w:r>
    </w:p>
    <w:bookmarkEnd w:id="12"/>
    <w:bookmarkEnd w:id="13"/>
    <w:p w:rsidR="007A3184" w:rsidRDefault="007A3184" w:rsidP="007A3184">
      <w:r w:rsidRPr="00861403">
        <w:t>CentOS Linux release 7.2.1511</w:t>
      </w:r>
    </w:p>
    <w:p w:rsidR="007A3184" w:rsidRDefault="007A3184" w:rsidP="007A3184">
      <w:r w:rsidRPr="006C3D06">
        <w:rPr>
          <w:rFonts w:hint="eastAsia"/>
        </w:rPr>
        <w:t xml:space="preserve"># </w:t>
      </w:r>
      <w:r w:rsidRPr="006C3D06">
        <w:rPr>
          <w:rFonts w:hint="eastAsia"/>
        </w:rPr>
        <w:t>查看内核</w:t>
      </w:r>
      <w:r w:rsidRPr="006C3D06">
        <w:rPr>
          <w:rFonts w:hint="eastAsia"/>
        </w:rPr>
        <w:t>/</w:t>
      </w:r>
      <w:r w:rsidRPr="006C3D06">
        <w:rPr>
          <w:rFonts w:hint="eastAsia"/>
        </w:rPr>
        <w:t>操作系统</w:t>
      </w:r>
      <w:r w:rsidRPr="006C3D06">
        <w:rPr>
          <w:rFonts w:hint="eastAsia"/>
        </w:rPr>
        <w:t>/CPU</w:t>
      </w:r>
      <w:r w:rsidRPr="006C3D06">
        <w:rPr>
          <w:rFonts w:hint="eastAsia"/>
        </w:rPr>
        <w:t>信息</w:t>
      </w:r>
    </w:p>
    <w:p w:rsidR="007A3184" w:rsidRDefault="007A3184" w:rsidP="007A3184">
      <w:r w:rsidRPr="00E937AB">
        <w:t xml:space="preserve">uname </w:t>
      </w:r>
      <w:r>
        <w:t>–</w:t>
      </w:r>
      <w:r w:rsidRPr="00E937AB">
        <w:t>a</w:t>
      </w:r>
    </w:p>
    <w:p w:rsidR="00C34FB2" w:rsidRDefault="00C34FB2" w:rsidP="007A3184">
      <w:r>
        <w:rPr>
          <w:rFonts w:hint="eastAsia"/>
        </w:rPr>
        <w:t>#</w:t>
      </w:r>
      <w:r>
        <w:t>ifconfig</w:t>
      </w:r>
    </w:p>
    <w:p w:rsidR="00C34FB2" w:rsidRDefault="00C34FB2" w:rsidP="007A3184">
      <w:r>
        <w:lastRenderedPageBreak/>
        <w:t>如果不是命令</w:t>
      </w:r>
      <w:r>
        <w:rPr>
          <w:rFonts w:hint="eastAsia"/>
        </w:rPr>
        <w:t xml:space="preserve"> </w:t>
      </w:r>
    </w:p>
    <w:p w:rsidR="00CA495E" w:rsidRDefault="00C34FB2" w:rsidP="007A3184">
      <w:r>
        <w:t>请</w:t>
      </w:r>
      <w:r w:rsidR="0092140E">
        <w:t>安装</w:t>
      </w:r>
      <w:r w:rsidR="0092140E">
        <w:t>ifconfig</w:t>
      </w:r>
      <w:r w:rsidR="0092140E">
        <w:t>命令行</w:t>
      </w:r>
    </w:p>
    <w:p w:rsidR="00C34FB2" w:rsidRDefault="00C34FB2" w:rsidP="007A3184">
      <w:r>
        <w:rPr>
          <w:rFonts w:hint="eastAsia"/>
        </w:rPr>
        <w:t>#</w:t>
      </w:r>
      <w:r w:rsidRPr="00C34FB2">
        <w:t xml:space="preserve"> </w:t>
      </w:r>
      <w:bookmarkStart w:id="14" w:name="OLE_LINK50"/>
      <w:r w:rsidRPr="00C34FB2">
        <w:t>yum install net-tools</w:t>
      </w:r>
    </w:p>
    <w:bookmarkEnd w:id="14"/>
    <w:p w:rsidR="00E932B8" w:rsidRDefault="00A533E8" w:rsidP="007A3184">
      <w:r>
        <w:t>完成后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if</w:t>
      </w:r>
      <w:r>
        <w:t>config</w:t>
      </w:r>
    </w:p>
    <w:p w:rsidR="00A533E8" w:rsidRDefault="00A533E8" w:rsidP="007A3184">
      <w:r>
        <w:t>查看网卡是否是</w:t>
      </w:r>
      <w:r>
        <w:t xml:space="preserve">eth0 </w:t>
      </w:r>
      <w:r w:rsidR="00B6726C">
        <w:rPr>
          <w:rFonts w:hint="eastAsia"/>
        </w:rPr>
        <w:t>如果不是</w:t>
      </w:r>
      <w:r w:rsidR="00585E7E">
        <w:rPr>
          <w:rFonts w:hint="eastAsia"/>
        </w:rPr>
        <w:t>，</w:t>
      </w:r>
      <w:r w:rsidR="00B6726C">
        <w:rPr>
          <w:rFonts w:hint="eastAsia"/>
        </w:rPr>
        <w:t>本次版本需要修改</w:t>
      </w:r>
      <w:r w:rsidR="00B6726C">
        <w:rPr>
          <w:rFonts w:hint="eastAsia"/>
        </w:rPr>
        <w:t xml:space="preserve"> </w:t>
      </w:r>
      <w:r w:rsidR="00B6726C">
        <w:rPr>
          <w:rFonts w:hint="eastAsia"/>
        </w:rPr>
        <w:t>网卡为</w:t>
      </w:r>
      <w:r w:rsidR="00B6726C">
        <w:rPr>
          <w:rFonts w:hint="eastAsia"/>
        </w:rPr>
        <w:t>eth</w:t>
      </w:r>
      <w:r w:rsidR="00B6726C">
        <w:t>0</w:t>
      </w:r>
    </w:p>
    <w:p w:rsidR="00C3021A" w:rsidRDefault="003C32D3" w:rsidP="007A3184">
      <w:r w:rsidRPr="003C32D3">
        <w:rPr>
          <w:noProof/>
        </w:rPr>
        <w:drawing>
          <wp:inline distT="0" distB="0" distL="0" distR="0">
            <wp:extent cx="5148124" cy="2779119"/>
            <wp:effectExtent l="0" t="0" r="0" b="2540"/>
            <wp:docPr id="2" name="图片 2" descr="C:\Users\victor\Documents\Tencent Files\3040652\Image\C2C\9{YTBUCY`](U}T@_5T`08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Documents\Tencent Files\3040652\Image\C2C\9{YTBUCY`](U}T@_5T`08R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39" cy="27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84" w:rsidRPr="008F6F48" w:rsidRDefault="007A3184" w:rsidP="007A318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 w:rsidRPr="008F6F48">
        <w:rPr>
          <w:rFonts w:ascii="Verdana" w:eastAsia="黑体" w:hAnsi="Verdana"/>
          <w:bCs/>
          <w:sz w:val="30"/>
          <w:szCs w:val="30"/>
        </w:rPr>
        <w:t>J</w:t>
      </w:r>
      <w:r w:rsidRPr="008F6F48">
        <w:rPr>
          <w:rFonts w:ascii="Verdana" w:eastAsia="黑体" w:hAnsi="Verdana" w:hint="eastAsia"/>
          <w:bCs/>
          <w:sz w:val="30"/>
          <w:szCs w:val="30"/>
        </w:rPr>
        <w:t>dk</w:t>
      </w:r>
      <w:r w:rsidRPr="008F6F48">
        <w:rPr>
          <w:rFonts w:ascii="Verdana" w:eastAsia="黑体" w:hAnsi="Verdana" w:hint="eastAsia"/>
          <w:bCs/>
          <w:sz w:val="30"/>
          <w:szCs w:val="30"/>
        </w:rPr>
        <w:t>的安装</w:t>
      </w:r>
    </w:p>
    <w:p w:rsidR="007A3184" w:rsidRDefault="007A3184" w:rsidP="007A3184">
      <w:r>
        <w:t>以</w:t>
      </w:r>
      <w:r>
        <w:rPr>
          <w:rFonts w:hint="eastAsia"/>
        </w:rPr>
        <w:t>root</w:t>
      </w:r>
      <w:r>
        <w:t>用户登录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移除旧版</w:t>
      </w:r>
      <w:r>
        <w:rPr>
          <w:rFonts w:hint="eastAsia"/>
        </w:rPr>
        <w:t>jdk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Default="007A3184" w:rsidP="00950A46">
            <w:bookmarkStart w:id="15" w:name="OLE_LINK25"/>
            <w:bookmarkStart w:id="16" w:name="OLE_LINK26"/>
            <w:r>
              <w:rPr>
                <w:rFonts w:hint="eastAsia"/>
              </w:rPr>
              <w:t>find / -name javac -print &amp;</w:t>
            </w:r>
            <w:bookmarkEnd w:id="15"/>
            <w:bookmarkEnd w:id="16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查看是否装有</w:t>
            </w:r>
            <w:r>
              <w:rPr>
                <w:rFonts w:hint="eastAsia"/>
              </w:rPr>
              <w:t>jdk</w:t>
            </w:r>
          </w:p>
          <w:p w:rsidR="007A3184" w:rsidRDefault="007A3184" w:rsidP="00950A46">
            <w:bookmarkStart w:id="17" w:name="OLE_LINK27"/>
            <w:bookmarkStart w:id="18" w:name="OLE_LINK30"/>
            <w:r>
              <w:rPr>
                <w:rFonts w:hint="eastAsia"/>
              </w:rPr>
              <w:lastRenderedPageBreak/>
              <w:t>rpm -qa | grep jdk</w:t>
            </w:r>
            <w:bookmarkEnd w:id="17"/>
            <w:bookmarkEnd w:id="18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</w:p>
          <w:p w:rsidR="007A3184" w:rsidRDefault="007A3184" w:rsidP="00950A46">
            <w:r>
              <w:rPr>
                <w:rFonts w:hint="eastAsia"/>
              </w:rPr>
              <w:t>rpm -qa | grep gcj</w:t>
            </w:r>
            <w:r>
              <w:t xml:space="preserve"> </w:t>
            </w:r>
            <w:r>
              <w:rPr>
                <w:rFonts w:hint="eastAsia"/>
              </w:rPr>
              <w:t>查看</w:t>
            </w:r>
          </w:p>
          <w:p w:rsidR="007A3184" w:rsidRDefault="007A3184" w:rsidP="00950A46">
            <w:r>
              <w:rPr>
                <w:rFonts w:hint="eastAsia"/>
              </w:rPr>
              <w:t xml:space="preserve">yum -y remove java-1.8.0-*  </w:t>
            </w:r>
            <w:r>
              <w:rPr>
                <w:rFonts w:hint="eastAsia"/>
              </w:rPr>
              <w:t>移除旧版</w:t>
            </w:r>
            <w:r>
              <w:rPr>
                <w:rFonts w:hint="eastAsia"/>
              </w:rPr>
              <w:t>jdk</w:t>
            </w:r>
          </w:p>
        </w:tc>
      </w:tr>
    </w:tbl>
    <w:p w:rsidR="007A3184" w:rsidRDefault="007A3184" w:rsidP="007A3184"/>
    <w:p w:rsidR="007A3184" w:rsidRDefault="007A3184" w:rsidP="007A3184">
      <w:r>
        <w:rPr>
          <w:rFonts w:hint="eastAsia"/>
        </w:rPr>
        <w:t>安装</w:t>
      </w:r>
      <w:r>
        <w:rPr>
          <w:rFonts w:hint="eastAsia"/>
        </w:rPr>
        <w:t>jdk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Default="007A3184" w:rsidP="00950A46">
            <w:r w:rsidRPr="00F81EFD">
              <w:t>tar xvf jdk-8u121-linux-x64.tar.gz</w:t>
            </w:r>
            <w:r>
              <w:t xml:space="preserve">  </w:t>
            </w:r>
            <w:r>
              <w:rPr>
                <w:rFonts w:hint="eastAsia"/>
              </w:rPr>
              <w:t>#</w:t>
            </w:r>
            <w:r>
              <w:t>解压</w:t>
            </w:r>
          </w:p>
          <w:p w:rsidR="007A3184" w:rsidRDefault="007A3184" w:rsidP="00950A46">
            <w:r w:rsidRPr="00C51C35">
              <w:t>mv jdk1.8.0_121</w:t>
            </w:r>
            <w:r>
              <w:t xml:space="preserve">   </w:t>
            </w:r>
            <w:r w:rsidRPr="00C51C35">
              <w:t xml:space="preserve"> /usr/local</w:t>
            </w:r>
          </w:p>
          <w:p w:rsidR="007A3184" w:rsidRDefault="007A3184" w:rsidP="00950A46">
            <w:r w:rsidRPr="00011C30">
              <w:t>cd /usr/local/</w:t>
            </w:r>
          </w:p>
          <w:p w:rsidR="007A3184" w:rsidRDefault="007A3184" w:rsidP="00950A46">
            <w:r w:rsidRPr="00C36422">
              <w:t>vi + /etc/profile</w:t>
            </w:r>
          </w:p>
        </w:tc>
      </w:tr>
    </w:tbl>
    <w:p w:rsidR="007A3184" w:rsidRDefault="007A3184" w:rsidP="007A3184"/>
    <w:p w:rsidR="007A3184" w:rsidRDefault="007A3184" w:rsidP="007A3184">
      <w:r>
        <w:rPr>
          <w:rFonts w:hint="eastAsia"/>
        </w:rPr>
        <w:t>在文件最后插入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Default="007A3184" w:rsidP="00950A46">
            <w:bookmarkStart w:id="19" w:name="OLE_LINK38"/>
            <w:bookmarkStart w:id="20" w:name="OLE_LINK39"/>
            <w:r>
              <w:t>export JAVA_HOME=/usr/local/jdk1.8.0_121</w:t>
            </w:r>
          </w:p>
          <w:p w:rsidR="007A3184" w:rsidRDefault="007A3184" w:rsidP="00950A46">
            <w:r>
              <w:t>export CLASSPATH=.:$JAVA_HOME/jre/lib/rt.jar:$JAVA_HOME/lib/dt.jar:$JAVA_HOME/lib/tools.jar</w:t>
            </w:r>
          </w:p>
          <w:p w:rsidR="007A3184" w:rsidRDefault="007A3184" w:rsidP="00950A46">
            <w:r>
              <w:t>export PATH=$PATH:$JAVA_HOME/bin</w:t>
            </w:r>
            <w:bookmarkEnd w:id="19"/>
            <w:bookmarkEnd w:id="20"/>
          </w:p>
        </w:tc>
      </w:tr>
    </w:tbl>
    <w:p w:rsidR="007A3184" w:rsidRDefault="007A3184" w:rsidP="007A3184">
      <w:r>
        <w:rPr>
          <w:rFonts w:hint="eastAsia"/>
        </w:rPr>
        <w:t>保存后</w:t>
      </w:r>
    </w:p>
    <w:p w:rsidR="007A3184" w:rsidRPr="00E804DD" w:rsidRDefault="007A3184" w:rsidP="007A3184">
      <w:r w:rsidRPr="00344391">
        <w:t>source /etc/profile</w:t>
      </w:r>
    </w:p>
    <w:p w:rsidR="007A3184" w:rsidRDefault="007A3184" w:rsidP="007A3184">
      <w:r>
        <w:t>查看</w:t>
      </w:r>
      <w:r>
        <w:t>jdk</w:t>
      </w:r>
      <w:r>
        <w:t>是否安装成功</w:t>
      </w:r>
    </w:p>
    <w:p w:rsidR="007A3184" w:rsidRDefault="007A3184" w:rsidP="007A3184">
      <w:r w:rsidRPr="00D4071C">
        <w:t xml:space="preserve">java </w:t>
      </w:r>
      <w:r>
        <w:t>–</w:t>
      </w:r>
      <w:r w:rsidRPr="00D4071C">
        <w:t>version</w:t>
      </w:r>
    </w:p>
    <w:p w:rsidR="007A3184" w:rsidRDefault="007A3184" w:rsidP="007A31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tcBorders>
              <w:bottom w:val="single" w:sz="4" w:space="0" w:color="auto"/>
            </w:tcBorders>
            <w:shd w:val="clear" w:color="auto" w:fill="D9D9D9"/>
          </w:tcPr>
          <w:p w:rsidR="007A3184" w:rsidRDefault="007A3184" w:rsidP="00950A46">
            <w:r>
              <w:t>java version "1.8.0_121"</w:t>
            </w:r>
          </w:p>
          <w:p w:rsidR="007A3184" w:rsidRDefault="007A3184" w:rsidP="00950A46">
            <w:r>
              <w:t>Java(TM) SE Runtime Environment (build 1.8.0_121-b13)</w:t>
            </w:r>
          </w:p>
          <w:p w:rsidR="007A3184" w:rsidRDefault="007A3184" w:rsidP="00950A46">
            <w:r>
              <w:t>Java HotSpot(TM) 64-Bit Server VM (build 25.121-b13, mixed mode)</w:t>
            </w:r>
          </w:p>
        </w:tc>
      </w:tr>
    </w:tbl>
    <w:p w:rsidR="007A3184" w:rsidRPr="00CD4CD7" w:rsidRDefault="007A3184" w:rsidP="007A3184">
      <w:r>
        <w:t>安装成功</w:t>
      </w:r>
    </w:p>
    <w:p w:rsidR="007A3184" w:rsidRDefault="007A3184" w:rsidP="007A3184"/>
    <w:p w:rsidR="007A3184" w:rsidRDefault="007A3184" w:rsidP="007A318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 w:rsidRPr="00376D0D">
        <w:rPr>
          <w:rFonts w:ascii="Verdana" w:eastAsia="黑体" w:hAnsi="Verdana"/>
          <w:bCs/>
          <w:sz w:val="30"/>
          <w:szCs w:val="30"/>
        </w:rPr>
        <w:lastRenderedPageBreak/>
        <w:t>ftp</w:t>
      </w:r>
      <w:r w:rsidRPr="00376D0D">
        <w:rPr>
          <w:rFonts w:ascii="Verdana" w:eastAsia="黑体" w:hAnsi="Verdana"/>
          <w:bCs/>
          <w:sz w:val="30"/>
          <w:szCs w:val="30"/>
        </w:rPr>
        <w:t>安装</w:t>
      </w:r>
      <w:r w:rsidRPr="00376D0D">
        <w:rPr>
          <w:rFonts w:ascii="Verdana" w:eastAsia="黑体" w:hAnsi="Verdana" w:hint="eastAsia"/>
          <w:bCs/>
          <w:sz w:val="30"/>
          <w:szCs w:val="30"/>
        </w:rPr>
        <w:t>(</w:t>
      </w:r>
      <w:r w:rsidRPr="00376D0D">
        <w:rPr>
          <w:rFonts w:ascii="Verdana" w:eastAsia="黑体" w:hAnsi="Verdana" w:hint="eastAsia"/>
          <w:bCs/>
          <w:sz w:val="30"/>
          <w:szCs w:val="30"/>
        </w:rPr>
        <w:t>单机</w:t>
      </w:r>
      <w:r w:rsidRPr="00376D0D">
        <w:rPr>
          <w:rFonts w:ascii="Verdana" w:eastAsia="黑体" w:hAnsi="Verdana" w:hint="eastAsia"/>
          <w:bCs/>
          <w:sz w:val="30"/>
          <w:szCs w:val="30"/>
        </w:rPr>
        <w:t>)</w:t>
      </w:r>
    </w:p>
    <w:p w:rsidR="007A3184" w:rsidRDefault="007A3184" w:rsidP="007A3184">
      <w:r>
        <w:rPr>
          <w:rFonts w:hint="eastAsia"/>
        </w:rPr>
        <w:t>在线安装</w:t>
      </w:r>
    </w:p>
    <w:p w:rsidR="007A3184" w:rsidRPr="00CA4043" w:rsidRDefault="007A3184" w:rsidP="007A3184">
      <w:pPr>
        <w:pStyle w:val="2"/>
        <w:numPr>
          <w:ilvl w:val="0"/>
          <w:numId w:val="6"/>
        </w:numPr>
        <w:rPr>
          <w:rStyle w:val="a8"/>
          <w:rFonts w:ascii="微软雅黑" w:eastAsia="微软雅黑" w:hAnsi="微软雅黑"/>
          <w:color w:val="000000"/>
          <w:sz w:val="21"/>
          <w:shd w:val="clear" w:color="auto" w:fill="EEEEEE"/>
        </w:rPr>
      </w:pPr>
      <w:r w:rsidRPr="00CA4043">
        <w:rPr>
          <w:rStyle w:val="a8"/>
          <w:rFonts w:ascii="微软雅黑" w:eastAsia="微软雅黑" w:hAnsi="微软雅黑"/>
          <w:color w:val="000000"/>
          <w:sz w:val="21"/>
          <w:shd w:val="clear" w:color="auto" w:fill="EEEEEE"/>
        </w:rPr>
        <w:t>卸载之前安装过的vsftd</w:t>
      </w:r>
    </w:p>
    <w:p w:rsidR="007A3184" w:rsidRDefault="007A3184" w:rsidP="007A318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bookmarkStart w:id="21" w:name="OLE_LINK118"/>
      <w:bookmarkStart w:id="22" w:name="OLE_LINK119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yum remove vsftpd</w:t>
      </w:r>
    </w:p>
    <w:bookmarkEnd w:id="21"/>
    <w:bookmarkEnd w:id="22"/>
    <w:p w:rsidR="007A3184" w:rsidRPr="00266766" w:rsidRDefault="007A3184" w:rsidP="007A3184">
      <w:pPr>
        <w:pStyle w:val="2"/>
        <w:numPr>
          <w:ilvl w:val="0"/>
          <w:numId w:val="6"/>
        </w:numPr>
        <w:rPr>
          <w:rStyle w:val="a8"/>
          <w:rFonts w:ascii="微软雅黑" w:eastAsia="微软雅黑" w:hAnsi="微软雅黑"/>
          <w:bCs w:val="0"/>
          <w:color w:val="000000"/>
          <w:sz w:val="21"/>
          <w:shd w:val="clear" w:color="auto" w:fill="EEEEEE"/>
        </w:rPr>
      </w:pPr>
      <w:r w:rsidRPr="00266766">
        <w:rPr>
          <w:rStyle w:val="a8"/>
          <w:rFonts w:ascii="微软雅黑" w:eastAsia="微软雅黑" w:hAnsi="微软雅黑"/>
          <w:bCs w:val="0"/>
          <w:color w:val="000000"/>
          <w:sz w:val="21"/>
          <w:shd w:val="clear" w:color="auto" w:fill="EEEEEE"/>
        </w:rPr>
        <w:t>关掉</w:t>
      </w:r>
      <w:r w:rsidRPr="00266766">
        <w:rPr>
          <w:rStyle w:val="a8"/>
          <w:rFonts w:ascii="微软雅黑" w:eastAsia="微软雅黑" w:hAnsi="微软雅黑" w:hint="eastAsia"/>
          <w:bCs w:val="0"/>
          <w:color w:val="000000"/>
          <w:sz w:val="21"/>
          <w:shd w:val="clear" w:color="auto" w:fill="EEEEEE"/>
        </w:rPr>
        <w:t>iptables和selinux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102"/>
      </w:tblGrid>
      <w:tr w:rsidR="007A3184" w:rsidRPr="00196E2C" w:rsidTr="00950A46">
        <w:tc>
          <w:tcPr>
            <w:tcW w:w="8102" w:type="dxa"/>
            <w:shd w:val="clear" w:color="auto" w:fill="D9D9D9"/>
          </w:tcPr>
          <w:p w:rsidR="007A3184" w:rsidRPr="00196E2C" w:rsidRDefault="007A3184" w:rsidP="00950A46">
            <w:pPr>
              <w:rPr>
                <w:bCs/>
              </w:rPr>
            </w:pPr>
            <w:bookmarkStart w:id="23" w:name="OLE_LINK40"/>
            <w:bookmarkStart w:id="24" w:name="OLE_LINK41"/>
            <w:r w:rsidRPr="00196E2C">
              <w:rPr>
                <w:bCs/>
              </w:rPr>
              <w:t xml:space="preserve">vi /etc/selinux/config </w:t>
            </w:r>
          </w:p>
          <w:bookmarkEnd w:id="23"/>
          <w:bookmarkEnd w:id="24"/>
          <w:p w:rsidR="007A3184" w:rsidRPr="00196E2C" w:rsidRDefault="007A3184" w:rsidP="00950A46">
            <w:pPr>
              <w:rPr>
                <w:rStyle w:val="a8"/>
                <w:rFonts w:ascii="微软雅黑" w:eastAsia="微软雅黑" w:hAnsi="微软雅黑"/>
              </w:rPr>
            </w:pPr>
            <w:r w:rsidRPr="00196E2C">
              <w:rPr>
                <w:rFonts w:hint="eastAsia"/>
                <w:bCs/>
              </w:rPr>
              <w:t>SELINUX=enforcing</w:t>
            </w:r>
            <w:r w:rsidRPr="00196E2C">
              <w:rPr>
                <w:rFonts w:hint="eastAsia"/>
                <w:bCs/>
              </w:rPr>
              <w:t>改为</w:t>
            </w:r>
            <w:r w:rsidRPr="00196E2C">
              <w:rPr>
                <w:rFonts w:hint="eastAsia"/>
                <w:bCs/>
              </w:rPr>
              <w:t>SELINUX=</w:t>
            </w:r>
            <w:bookmarkStart w:id="25" w:name="OLE_LINK42"/>
            <w:bookmarkStart w:id="26" w:name="OLE_LINK43"/>
            <w:bookmarkStart w:id="27" w:name="OLE_LINK149"/>
            <w:r w:rsidRPr="00196E2C">
              <w:rPr>
                <w:rFonts w:hint="eastAsia"/>
                <w:bCs/>
              </w:rPr>
              <w:t>disabled</w:t>
            </w:r>
            <w:bookmarkEnd w:id="25"/>
            <w:bookmarkEnd w:id="26"/>
            <w:bookmarkEnd w:id="27"/>
          </w:p>
        </w:tc>
      </w:tr>
    </w:tbl>
    <w:p w:rsidR="007A3184" w:rsidRPr="000928D2" w:rsidRDefault="007A3184" w:rsidP="007A3184">
      <w:r w:rsidRPr="000928D2">
        <w:rPr>
          <w:rFonts w:hint="eastAsia"/>
          <w:b/>
          <w:bCs/>
        </w:rPr>
        <w:t>重启机器</w:t>
      </w:r>
      <w:r w:rsidRPr="000928D2">
        <w:rPr>
          <w:rFonts w:hint="eastAsia"/>
        </w:rPr>
        <w:t>查看</w:t>
      </w:r>
      <w:r w:rsidRPr="000928D2">
        <w:rPr>
          <w:rFonts w:hint="eastAsia"/>
        </w:rPr>
        <w:t>selinux</w:t>
      </w:r>
      <w:r w:rsidRPr="000928D2">
        <w:rPr>
          <w:rFonts w:hint="eastAsia"/>
        </w:rPr>
        <w:t>状态</w:t>
      </w:r>
    </w:p>
    <w:p w:rsidR="007A3184" w:rsidRPr="000928D2" w:rsidRDefault="007A3184" w:rsidP="007A3184">
      <w:pPr>
        <w:rPr>
          <w:rStyle w:val="a8"/>
          <w:bCs w:val="0"/>
          <w:sz w:val="32"/>
        </w:rPr>
      </w:pPr>
      <w:bookmarkStart w:id="28" w:name="OLE_LINK1"/>
      <w:bookmarkStart w:id="29" w:name="OLE_LINK130"/>
      <w:bookmarkStart w:id="30" w:name="OLE_LINK150"/>
      <w:r w:rsidRPr="000928D2">
        <w:t xml:space="preserve">/usr/sbin/sestatus </w:t>
      </w:r>
      <w:r>
        <w:t>–</w:t>
      </w:r>
      <w:r w:rsidRPr="000928D2">
        <w:t>v</w:t>
      </w:r>
      <w:r>
        <w:t xml:space="preserve"> </w:t>
      </w:r>
    </w:p>
    <w:bookmarkEnd w:id="28"/>
    <w:bookmarkEnd w:id="29"/>
    <w:bookmarkEnd w:id="30"/>
    <w:p w:rsidR="007A3184" w:rsidRDefault="007A3184" w:rsidP="007A3184">
      <w:pPr>
        <w:pStyle w:val="2"/>
        <w:numPr>
          <w:ilvl w:val="0"/>
          <w:numId w:val="6"/>
        </w:numPr>
        <w:rPr>
          <w:rFonts w:ascii="Times New Roman" w:eastAsia="宋体" w:hAnsi="Times New Roman"/>
          <w:b w:val="0"/>
        </w:rPr>
      </w:pPr>
      <w:r w:rsidRPr="002D519C">
        <w:rPr>
          <w:rStyle w:val="a8"/>
          <w:rFonts w:ascii="微软雅黑" w:eastAsia="微软雅黑" w:hAnsi="微软雅黑" w:hint="eastAsia"/>
          <w:sz w:val="21"/>
          <w:shd w:val="clear" w:color="auto" w:fill="EEEEEE"/>
        </w:rPr>
        <w:t>安装</w:t>
      </w:r>
      <w:r w:rsidRPr="002D519C">
        <w:rPr>
          <w:rFonts w:ascii="Times New Roman" w:eastAsia="宋体" w:hAnsi="Times New Roman"/>
          <w:b w:val="0"/>
        </w:rPr>
        <w:t>vsftpd</w:t>
      </w:r>
    </w:p>
    <w:p w:rsidR="007A3184" w:rsidRDefault="007A3184" w:rsidP="007A3184">
      <w:r w:rsidRPr="0021423D">
        <w:rPr>
          <w:rFonts w:hint="eastAsia"/>
          <w:b/>
          <w:bCs/>
        </w:rPr>
        <w:t>安装</w:t>
      </w:r>
      <w:r w:rsidRPr="0021423D">
        <w:rPr>
          <w:rFonts w:hint="eastAsia"/>
          <w:b/>
          <w:bCs/>
        </w:rPr>
        <w:t>vsftpd</w:t>
      </w:r>
      <w:r w:rsidRPr="0021423D">
        <w:rPr>
          <w:rFonts w:hint="eastAsia"/>
          <w:b/>
          <w:bCs/>
        </w:rPr>
        <w:t>服务器</w:t>
      </w:r>
      <w:r w:rsidRPr="0021423D">
        <w:rPr>
          <w:rFonts w:hint="eastAsia"/>
        </w:rPr>
        <w:t>：</w:t>
      </w:r>
      <w:r w:rsidRPr="0021423D">
        <w:rPr>
          <w:rFonts w:hint="eastAsia"/>
        </w:rPr>
        <w:t xml:space="preserve"> rpm -ivh vsftpd-*.rpm </w:t>
      </w:r>
      <w:r w:rsidRPr="0021423D">
        <w:rPr>
          <w:rFonts w:hint="eastAsia"/>
        </w:rPr>
        <w:t>或从互联网寻找对应资源直接安装</w:t>
      </w:r>
      <w:r w:rsidRPr="0021423D">
        <w:rPr>
          <w:rFonts w:hint="eastAsia"/>
        </w:rPr>
        <w:t>vsftpd</w:t>
      </w:r>
      <w:r w:rsidRPr="0021423D">
        <w:rPr>
          <w:rFonts w:hint="eastAsia"/>
        </w:rPr>
        <w:t>：</w:t>
      </w:r>
    </w:p>
    <w:p w:rsidR="007A3184" w:rsidRPr="00EA03FE" w:rsidRDefault="007A3184" w:rsidP="007A3184">
      <w:r w:rsidRPr="0021423D">
        <w:t>yum -y install vsftpd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472"/>
      </w:tblGrid>
      <w:tr w:rsidR="007A3184" w:rsidRPr="00196E2C" w:rsidTr="00950A46">
        <w:trPr>
          <w:trHeight w:val="355"/>
        </w:trPr>
        <w:tc>
          <w:tcPr>
            <w:tcW w:w="8472" w:type="dxa"/>
            <w:shd w:val="clear" w:color="auto" w:fill="D9D9D9"/>
          </w:tcPr>
          <w:p w:rsidR="007A3184" w:rsidRPr="000B2D4E" w:rsidRDefault="007A3184" w:rsidP="00950A46">
            <w:pPr>
              <w:rPr>
                <w:bCs/>
              </w:rPr>
            </w:pPr>
            <w:bookmarkStart w:id="31" w:name="OLE_LINK120"/>
            <w:r w:rsidRPr="0021423D">
              <w:rPr>
                <w:rFonts w:hint="eastAsia"/>
              </w:rPr>
              <w:t xml:space="preserve">rpm </w:t>
            </w:r>
            <w:r w:rsidR="001C020A">
              <w:rPr>
                <w:rFonts w:hint="eastAsia"/>
              </w:rPr>
              <w:t>-</w:t>
            </w:r>
            <w:r w:rsidRPr="0021423D">
              <w:rPr>
                <w:rFonts w:hint="eastAsia"/>
              </w:rPr>
              <w:t>ivh</w:t>
            </w:r>
            <w:r>
              <w:t xml:space="preserve"> </w:t>
            </w:r>
            <w:r w:rsidRPr="000B2D4E">
              <w:t>vsftpd-3.0.2-10.el7.x86_64.rpm</w:t>
            </w:r>
            <w:r>
              <w:t xml:space="preserve"> </w:t>
            </w:r>
            <w:bookmarkEnd w:id="31"/>
            <w:r>
              <w:t xml:space="preserve">  </w:t>
            </w:r>
            <w:r>
              <w:t>或</w:t>
            </w:r>
          </w:p>
          <w:p w:rsidR="007A3184" w:rsidRPr="00196E2C" w:rsidRDefault="007A3184" w:rsidP="00950A46">
            <w:pPr>
              <w:rPr>
                <w:rStyle w:val="a8"/>
                <w:rFonts w:ascii="微软雅黑" w:eastAsia="微软雅黑" w:hAnsi="微软雅黑"/>
                <w:shd w:val="clear" w:color="auto" w:fill="EEEEEE"/>
              </w:rPr>
            </w:pPr>
            <w:r w:rsidRPr="00196E2C">
              <w:rPr>
                <w:bCs/>
              </w:rPr>
              <w:t>yum -y install vsftpd</w:t>
            </w:r>
          </w:p>
        </w:tc>
      </w:tr>
    </w:tbl>
    <w:p w:rsidR="007A3184" w:rsidRDefault="007A3184" w:rsidP="007A3184">
      <w:r w:rsidRPr="003E2FA5">
        <w:rPr>
          <w:rFonts w:hint="eastAsia"/>
        </w:rPr>
        <w:t>装完后，配置文件</w:t>
      </w:r>
      <w:r w:rsidRPr="003E2FA5">
        <w:rPr>
          <w:rFonts w:hint="eastAsia"/>
        </w:rPr>
        <w:t>/etc/vsftpd/</w:t>
      </w:r>
      <w:bookmarkStart w:id="32" w:name="OLE_LINK33"/>
      <w:bookmarkStart w:id="33" w:name="OLE_LINK34"/>
      <w:r w:rsidRPr="003E2FA5">
        <w:rPr>
          <w:rFonts w:hint="eastAsia"/>
        </w:rPr>
        <w:t>vsftpd.conf</w:t>
      </w:r>
      <w:bookmarkEnd w:id="32"/>
      <w:bookmarkEnd w:id="33"/>
      <w:r w:rsidRPr="003E2FA5">
        <w:rPr>
          <w:rFonts w:hint="eastAsia"/>
        </w:rPr>
        <w:t xml:space="preserve"> </w:t>
      </w:r>
      <w:r w:rsidRPr="003E2FA5">
        <w:rPr>
          <w:rFonts w:hint="eastAsia"/>
        </w:rPr>
        <w:t>，去掉注释</w:t>
      </w:r>
      <w:r w:rsidRPr="003E2FA5">
        <w:rPr>
          <w:rFonts w:hint="eastAsia"/>
        </w:rPr>
        <w:t>chroot_local_user=YES</w:t>
      </w:r>
      <w:r w:rsidRPr="003E2FA5">
        <w:rPr>
          <w:rFonts w:hint="eastAsia"/>
        </w:rPr>
        <w:t>，让这条配置生效，固定用户在主目录下</w:t>
      </w:r>
    </w:p>
    <w:p w:rsidR="00D972B7" w:rsidRDefault="00D972B7" w:rsidP="007A3184">
      <w:r>
        <w:t>参考提供的</w:t>
      </w:r>
      <w:r w:rsidRPr="003E2FA5">
        <w:rPr>
          <w:rFonts w:hint="eastAsia"/>
        </w:rPr>
        <w:t>vsftpd.conf</w:t>
      </w:r>
      <w:r w:rsidR="00A429DF">
        <w:rPr>
          <w:rFonts w:hint="eastAsia"/>
        </w:rPr>
        <w:t>的</w:t>
      </w: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Pr="003E2FA5" w:rsidRDefault="007A3184" w:rsidP="00950A46">
            <w:bookmarkStart w:id="34" w:name="OLE_LINK141"/>
            <w:bookmarkStart w:id="35" w:name="OLE_LINK151"/>
            <w:bookmarkStart w:id="36" w:name="OLE_LINK51"/>
            <w:bookmarkStart w:id="37" w:name="OLE_LINK52"/>
            <w:bookmarkStart w:id="38" w:name="OLE_LINK121"/>
            <w:bookmarkStart w:id="39" w:name="OLE_LINK122"/>
            <w:r w:rsidRPr="003E2FA5">
              <w:rPr>
                <w:rFonts w:hint="eastAsia"/>
              </w:rPr>
              <w:t>useradd -d /userRemoteFilePath  ftponly</w:t>
            </w:r>
            <w:bookmarkEnd w:id="34"/>
            <w:bookmarkEnd w:id="35"/>
            <w:r w:rsidRPr="003E2FA5">
              <w:rPr>
                <w:rFonts w:hint="eastAsia"/>
              </w:rPr>
              <w:t xml:space="preserve"> </w:t>
            </w:r>
            <w:bookmarkEnd w:id="36"/>
            <w:bookmarkEnd w:id="37"/>
            <w:r w:rsidRPr="003E2FA5">
              <w:rPr>
                <w:rFonts w:hint="eastAsia"/>
              </w:rPr>
              <w:t xml:space="preserve"> </w:t>
            </w:r>
            <w:bookmarkEnd w:id="38"/>
            <w:bookmarkEnd w:id="39"/>
            <w:r w:rsidRPr="003E2FA5">
              <w:rPr>
                <w:rFonts w:hint="eastAsia"/>
              </w:rPr>
              <w:t xml:space="preserve">      //</w:t>
            </w:r>
            <w:r w:rsidRPr="003E2FA5">
              <w:rPr>
                <w:rFonts w:hint="eastAsia"/>
              </w:rPr>
              <w:t>创建用户</w:t>
            </w:r>
            <w:r w:rsidRPr="003E2FA5">
              <w:rPr>
                <w:rFonts w:hint="eastAsia"/>
              </w:rPr>
              <w:t>ftponly</w:t>
            </w:r>
            <w:r w:rsidRPr="003E2FA5">
              <w:rPr>
                <w:rFonts w:hint="eastAsia"/>
              </w:rPr>
              <w:t>并指定用户主目录为</w:t>
            </w:r>
            <w:r w:rsidRPr="003E2FA5">
              <w:rPr>
                <w:rFonts w:hint="eastAsia"/>
              </w:rPr>
              <w:lastRenderedPageBreak/>
              <w:t>/userRemoteFilePath</w:t>
            </w:r>
          </w:p>
          <w:p w:rsidR="007A3184" w:rsidRPr="003E2FA5" w:rsidRDefault="007A3184" w:rsidP="00950A46">
            <w:bookmarkStart w:id="40" w:name="OLE_LINK123"/>
            <w:bookmarkStart w:id="41" w:name="OLE_LINK124"/>
            <w:bookmarkStart w:id="42" w:name="OLE_LINK152"/>
            <w:bookmarkStart w:id="43" w:name="OLE_LINK131"/>
            <w:bookmarkStart w:id="44" w:name="OLE_LINK132"/>
            <w:bookmarkStart w:id="45" w:name="OLE_LINK53"/>
            <w:bookmarkStart w:id="46" w:name="OLE_LINK54"/>
            <w:r w:rsidRPr="003E2FA5">
              <w:rPr>
                <w:rFonts w:hint="eastAsia"/>
              </w:rPr>
              <w:t>usermod -s /sbin/nologin ftponly</w:t>
            </w:r>
            <w:bookmarkEnd w:id="40"/>
            <w:bookmarkEnd w:id="41"/>
            <w:bookmarkEnd w:id="42"/>
            <w:r w:rsidRPr="003E2FA5">
              <w:rPr>
                <w:rFonts w:hint="eastAsia"/>
              </w:rPr>
              <w:t xml:space="preserve"> </w:t>
            </w:r>
            <w:bookmarkEnd w:id="43"/>
            <w:bookmarkEnd w:id="44"/>
            <w:r w:rsidRPr="003E2FA5">
              <w:rPr>
                <w:rFonts w:hint="eastAsia"/>
              </w:rPr>
              <w:t xml:space="preserve"> </w:t>
            </w:r>
            <w:bookmarkEnd w:id="45"/>
            <w:bookmarkEnd w:id="46"/>
            <w:r w:rsidRPr="003E2FA5">
              <w:rPr>
                <w:rFonts w:hint="eastAsia"/>
              </w:rPr>
              <w:t xml:space="preserve"> //</w:t>
            </w:r>
            <w:r w:rsidRPr="003E2FA5">
              <w:rPr>
                <w:rFonts w:hint="eastAsia"/>
              </w:rPr>
              <w:t>设置</w:t>
            </w:r>
            <w:r w:rsidRPr="003E2FA5">
              <w:rPr>
                <w:rFonts w:hint="eastAsia"/>
              </w:rPr>
              <w:t>ftponly</w:t>
            </w:r>
            <w:r w:rsidRPr="003E2FA5">
              <w:rPr>
                <w:rFonts w:hint="eastAsia"/>
              </w:rPr>
              <w:t>用户只能</w:t>
            </w:r>
            <w:r w:rsidRPr="003E2FA5">
              <w:rPr>
                <w:rFonts w:hint="eastAsia"/>
              </w:rPr>
              <w:t>ftp</w:t>
            </w:r>
            <w:r w:rsidRPr="003E2FA5">
              <w:rPr>
                <w:rFonts w:hint="eastAsia"/>
              </w:rPr>
              <w:t>，不能</w:t>
            </w:r>
            <w:r w:rsidRPr="003E2FA5">
              <w:rPr>
                <w:rFonts w:hint="eastAsia"/>
              </w:rPr>
              <w:t>telnet</w:t>
            </w:r>
          </w:p>
          <w:p w:rsidR="007A3184" w:rsidRPr="003E2FA5" w:rsidRDefault="007A3184" w:rsidP="00950A46">
            <w:bookmarkStart w:id="47" w:name="OLE_LINK2"/>
            <w:bookmarkStart w:id="48" w:name="OLE_LINK125"/>
            <w:bookmarkStart w:id="49" w:name="OLE_LINK55"/>
            <w:bookmarkStart w:id="50" w:name="OLE_LINK56"/>
            <w:bookmarkStart w:id="51" w:name="OLE_LINK128"/>
            <w:r w:rsidRPr="003E2FA5">
              <w:rPr>
                <w:rFonts w:hint="eastAsia"/>
              </w:rPr>
              <w:t xml:space="preserve">chown -R ftponly.ftponly </w:t>
            </w:r>
            <w:bookmarkEnd w:id="47"/>
            <w:r w:rsidRPr="003E2FA5">
              <w:rPr>
                <w:rFonts w:hint="eastAsia"/>
              </w:rPr>
              <w:t xml:space="preserve">  /userRemoteFilePath</w:t>
            </w:r>
            <w:bookmarkEnd w:id="48"/>
            <w:r w:rsidRPr="003E2FA5">
              <w:rPr>
                <w:rFonts w:hint="eastAsia"/>
              </w:rPr>
              <w:t xml:space="preserve"> </w:t>
            </w:r>
            <w:bookmarkEnd w:id="49"/>
            <w:bookmarkEnd w:id="50"/>
            <w:r w:rsidRPr="003E2FA5">
              <w:rPr>
                <w:rFonts w:hint="eastAsia"/>
              </w:rPr>
              <w:t xml:space="preserve"> </w:t>
            </w:r>
            <w:bookmarkEnd w:id="51"/>
            <w:r w:rsidRPr="003E2FA5"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给目录</w:t>
            </w:r>
            <w:r w:rsidRPr="003E2FA5">
              <w:rPr>
                <w:rFonts w:hint="eastAsia"/>
              </w:rPr>
              <w:t>及子目录授予用户</w:t>
            </w:r>
            <w:r w:rsidRPr="003E2FA5">
              <w:rPr>
                <w:rFonts w:hint="eastAsia"/>
              </w:rPr>
              <w:t>ftponly</w:t>
            </w:r>
          </w:p>
          <w:p w:rsidR="007A3184" w:rsidRPr="003E2FA5" w:rsidRDefault="007A3184" w:rsidP="00950A46">
            <w:bookmarkStart w:id="52" w:name="OLE_LINK126"/>
            <w:bookmarkStart w:id="53" w:name="OLE_LINK127"/>
            <w:bookmarkStart w:id="54" w:name="OLE_LINK57"/>
            <w:bookmarkStart w:id="55" w:name="OLE_LINK58"/>
            <w:r w:rsidRPr="003E2FA5">
              <w:t>passwd  ftponly</w:t>
            </w:r>
            <w:bookmarkEnd w:id="52"/>
            <w:bookmarkEnd w:id="53"/>
            <w:r w:rsidRPr="003E2FA5">
              <w:rPr>
                <w:rFonts w:hint="eastAsia"/>
              </w:rPr>
              <w:t xml:space="preserve"> </w:t>
            </w:r>
            <w:bookmarkEnd w:id="54"/>
            <w:bookmarkEnd w:id="55"/>
            <w:r>
              <w:t xml:space="preserve">  </w:t>
            </w:r>
            <w:r w:rsidRPr="003E2FA5">
              <w:rPr>
                <w:rFonts w:hint="eastAsia"/>
              </w:rPr>
              <w:t>//</w:t>
            </w:r>
            <w:r w:rsidRPr="003E2FA5">
              <w:rPr>
                <w:rFonts w:hint="eastAsia"/>
              </w:rPr>
              <w:t>设置用户</w:t>
            </w:r>
            <w:bookmarkStart w:id="56" w:name="OLE_LINK134"/>
            <w:bookmarkStart w:id="57" w:name="OLE_LINK135"/>
            <w:r w:rsidRPr="003E2FA5">
              <w:rPr>
                <w:rFonts w:hint="eastAsia"/>
              </w:rPr>
              <w:t>ftponly</w:t>
            </w:r>
            <w:bookmarkEnd w:id="56"/>
            <w:bookmarkEnd w:id="57"/>
            <w:r w:rsidRPr="003E2FA5">
              <w:rPr>
                <w:rFonts w:hint="eastAsia"/>
              </w:rPr>
              <w:t>的密码</w:t>
            </w:r>
          </w:p>
          <w:p w:rsidR="007A3184" w:rsidRPr="007252B4" w:rsidRDefault="007A3184" w:rsidP="00950A46">
            <w:bookmarkStart w:id="58" w:name="OLE_LINK3"/>
            <w:bookmarkStart w:id="59" w:name="OLE_LINK4"/>
            <w:bookmarkStart w:id="60" w:name="OLE_LINK59"/>
            <w:bookmarkStart w:id="61" w:name="OLE_LINK60"/>
            <w:bookmarkStart w:id="62" w:name="OLE_LINK133"/>
            <w:bookmarkStart w:id="63" w:name="OLE_LINK153"/>
            <w:r w:rsidRPr="003E2FA5">
              <w:t>chmod a-w</w:t>
            </w:r>
            <w:bookmarkEnd w:id="58"/>
            <w:bookmarkEnd w:id="59"/>
            <w:r w:rsidRPr="003E2FA5">
              <w:t xml:space="preserve">  /userRemoteFilePath/tool/</w:t>
            </w:r>
            <w:bookmarkEnd w:id="60"/>
            <w:bookmarkEnd w:id="61"/>
            <w:bookmarkEnd w:id="62"/>
            <w:bookmarkEnd w:id="63"/>
          </w:p>
        </w:tc>
      </w:tr>
    </w:tbl>
    <w:p w:rsidR="007A3184" w:rsidRPr="003E2FA5" w:rsidRDefault="007A3184" w:rsidP="007A3184"/>
    <w:p w:rsidR="007A3184" w:rsidRPr="003E2FA5" w:rsidRDefault="007A3184" w:rsidP="007A3184">
      <w:r w:rsidRPr="003E2FA5">
        <w:rPr>
          <w:rFonts w:hint="eastAsia"/>
        </w:rPr>
        <w:t>以上完成，即可用</w:t>
      </w:r>
      <w:r w:rsidRPr="003E2FA5">
        <w:rPr>
          <w:rFonts w:hint="eastAsia"/>
        </w:rPr>
        <w:t>ftp</w:t>
      </w:r>
      <w:r w:rsidRPr="003E2FA5">
        <w:rPr>
          <w:rFonts w:hint="eastAsia"/>
        </w:rPr>
        <w:t>客户端测试</w:t>
      </w:r>
    </w:p>
    <w:p w:rsidR="00274DC6" w:rsidRPr="003E2FA5" w:rsidRDefault="007A3184" w:rsidP="00274DC6">
      <w:pPr>
        <w:ind w:firstLine="420"/>
      </w:pPr>
      <w:bookmarkStart w:id="64" w:name="OLE_LINK61"/>
      <w:bookmarkStart w:id="65" w:name="OLE_LINK62"/>
      <w:bookmarkStart w:id="66" w:name="OLE_LINK5"/>
      <w:bookmarkStart w:id="67" w:name="OLE_LINK6"/>
      <w:r w:rsidRPr="003E2FA5">
        <w:rPr>
          <w:rFonts w:hint="eastAsia"/>
        </w:rPr>
        <w:t>service vsftpd start</w:t>
      </w:r>
      <w:bookmarkEnd w:id="64"/>
      <w:bookmarkEnd w:id="65"/>
      <w:r w:rsidRPr="003E2FA5">
        <w:rPr>
          <w:rFonts w:hint="eastAsia"/>
        </w:rPr>
        <w:t xml:space="preserve"> </w:t>
      </w:r>
      <w:bookmarkEnd w:id="66"/>
      <w:bookmarkEnd w:id="67"/>
      <w:r w:rsidRPr="003E2FA5">
        <w:rPr>
          <w:rFonts w:hint="eastAsia"/>
        </w:rPr>
        <w:t xml:space="preserve"> </w:t>
      </w:r>
      <w:r w:rsidRPr="003E2FA5">
        <w:rPr>
          <w:rFonts w:hint="eastAsia"/>
        </w:rPr>
        <w:t>测试是否安装成功</w:t>
      </w:r>
      <w:r w:rsidR="00DA670C">
        <w:rPr>
          <w:rFonts w:hint="eastAsia"/>
        </w:rPr>
        <w:t xml:space="preserve"> </w:t>
      </w:r>
      <w:r w:rsidR="00274DC6" w:rsidRPr="00DA670C">
        <w:rPr>
          <w:rFonts w:hint="eastAsia"/>
        </w:rPr>
        <w:t>(</w:t>
      </w:r>
      <w:r w:rsidR="00274DC6" w:rsidRPr="00DA670C">
        <w:rPr>
          <w:rFonts w:hint="eastAsia"/>
        </w:rPr>
        <w:t>或</w:t>
      </w:r>
      <w:bookmarkStart w:id="68" w:name="OLE_LINK31"/>
      <w:bookmarkStart w:id="69" w:name="OLE_LINK35"/>
      <w:bookmarkStart w:id="70" w:name="OLE_LINK110"/>
      <w:bookmarkStart w:id="71" w:name="OLE_LINK156"/>
      <w:r w:rsidR="00274DC6" w:rsidRPr="00DA670C">
        <w:rPr>
          <w:rFonts w:hint="eastAsia"/>
        </w:rPr>
        <w:t>systemctl start vsftpd</w:t>
      </w:r>
      <w:bookmarkEnd w:id="68"/>
      <w:bookmarkEnd w:id="69"/>
      <w:bookmarkEnd w:id="70"/>
      <w:bookmarkEnd w:id="71"/>
      <w:r w:rsidR="00274DC6" w:rsidRPr="00DA670C">
        <w:rPr>
          <w:rFonts w:hint="eastAsia"/>
        </w:rPr>
        <w:t>)</w:t>
      </w:r>
    </w:p>
    <w:p w:rsidR="007A3184" w:rsidRDefault="007A3184" w:rsidP="007A3184"/>
    <w:p w:rsidR="007A3184" w:rsidRPr="001666E9" w:rsidRDefault="007A3184" w:rsidP="007A3184">
      <w:r w:rsidRPr="00FD695A">
        <w:rPr>
          <w:rFonts w:hint="eastAsia"/>
        </w:rPr>
        <w:t>设置开机启动</w:t>
      </w:r>
    </w:p>
    <w:p w:rsidR="007A3184" w:rsidRPr="00FD695A" w:rsidRDefault="007A3184" w:rsidP="007A318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bookmarkStart w:id="72" w:name="OLE_LINK113"/>
      <w:bookmarkStart w:id="73" w:name="OLE_LINK114"/>
      <w:r w:rsidRPr="00FD695A">
        <w:rPr>
          <w:rFonts w:ascii="Consolas" w:hAnsi="Consolas"/>
          <w:color w:val="000000"/>
          <w:sz w:val="18"/>
          <w:szCs w:val="18"/>
          <w:shd w:val="clear" w:color="auto" w:fill="FFFFFF"/>
        </w:rPr>
        <w:t>chkconfig vsftpd on</w:t>
      </w:r>
    </w:p>
    <w:bookmarkEnd w:id="72"/>
    <w:bookmarkEnd w:id="73"/>
    <w:p w:rsidR="007A3184" w:rsidRPr="00FD695A" w:rsidRDefault="007A3184" w:rsidP="007A318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D695A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查看状态</w:t>
      </w:r>
    </w:p>
    <w:p w:rsidR="007A3184" w:rsidRDefault="007A3184" w:rsidP="007A318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D695A">
        <w:rPr>
          <w:rFonts w:ascii="Consolas" w:hAnsi="Consolas"/>
          <w:color w:val="000000"/>
          <w:sz w:val="18"/>
          <w:szCs w:val="18"/>
          <w:shd w:val="clear" w:color="auto" w:fill="FFFFFF"/>
        </w:rPr>
        <w:t>chkconfig --list|grep vsftpd</w:t>
      </w:r>
    </w:p>
    <w:p w:rsidR="007A3184" w:rsidRDefault="007A3184" w:rsidP="007A318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7A3184" w:rsidRDefault="007A3184" w:rsidP="007A318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httpd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的安装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RPr="00196E2C" w:rsidTr="00950A46">
        <w:tc>
          <w:tcPr>
            <w:tcW w:w="8522" w:type="dxa"/>
            <w:shd w:val="clear" w:color="auto" w:fill="D9D9D9"/>
          </w:tcPr>
          <w:p w:rsidR="007A3184" w:rsidRDefault="007A3184" w:rsidP="00950A46">
            <w:r>
              <w:rPr>
                <w:rFonts w:hint="eastAsia"/>
              </w:rPr>
              <w:t xml:space="preserve">yum install httpd -y   </w:t>
            </w:r>
            <w:r>
              <w:t>#</w:t>
            </w:r>
            <w:r>
              <w:rPr>
                <w:rFonts w:hint="eastAsia"/>
              </w:rPr>
              <w:t>安装</w:t>
            </w:r>
          </w:p>
          <w:p w:rsidR="007A3184" w:rsidRDefault="007A3184" w:rsidP="00950A46">
            <w:r>
              <w:rPr>
                <w:rFonts w:hint="eastAsia"/>
              </w:rPr>
              <w:t xml:space="preserve">chkconfig httpd on  </w:t>
            </w:r>
            <w:r>
              <w:t>#</w:t>
            </w:r>
            <w:r>
              <w:rPr>
                <w:rFonts w:hint="eastAsia"/>
              </w:rPr>
              <w:t>开机启动</w:t>
            </w:r>
          </w:p>
          <w:p w:rsidR="007A3184" w:rsidRDefault="007A3184" w:rsidP="00950A46">
            <w:bookmarkStart w:id="74" w:name="OLE_LINK7"/>
            <w:bookmarkStart w:id="75" w:name="OLE_LINK8"/>
            <w:bookmarkStart w:id="76" w:name="OLE_LINK10"/>
            <w:r>
              <w:t>vi  /etc/httpd/conf/httpd.conf</w:t>
            </w:r>
          </w:p>
          <w:p w:rsidR="00F30759" w:rsidRDefault="00F30759" w:rsidP="00950A46">
            <w:r>
              <w:t xml:space="preserve">httpd.conf </w:t>
            </w:r>
            <w:r>
              <w:t>配置</w:t>
            </w:r>
            <w:r>
              <w:rPr>
                <w:rFonts w:hint="eastAsia"/>
              </w:rPr>
              <w:t>参考提供的配置</w:t>
            </w:r>
          </w:p>
          <w:bookmarkEnd w:id="74"/>
          <w:bookmarkEnd w:id="75"/>
          <w:bookmarkEnd w:id="76"/>
          <w:p w:rsidR="007A3184" w:rsidRPr="00B269AD" w:rsidRDefault="007A3184" w:rsidP="00950A4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 Apache</w:t>
            </w:r>
            <w:r>
              <w:rPr>
                <w:rFonts w:hint="eastAsia"/>
              </w:rPr>
              <w:t>的默认文档路径的位置是在</w:t>
            </w:r>
            <w:r>
              <w:rPr>
                <w:rFonts w:hint="eastAsia"/>
              </w:rPr>
              <w:t>/var/www/html</w:t>
            </w:r>
          </w:p>
          <w:p w:rsidR="007A3184" w:rsidRDefault="007A3184" w:rsidP="00950A46">
            <w:r>
              <w:rPr>
                <w:rFonts w:hint="eastAsia"/>
              </w:rPr>
              <w:t xml:space="preserve">DocumentRoot "/userRemoteFilePath/tool" </w:t>
            </w:r>
          </w:p>
          <w:p w:rsidR="007A3184" w:rsidRDefault="007A3184" w:rsidP="00950A46">
            <w:bookmarkStart w:id="77" w:name="OLE_LINK11"/>
            <w:bookmarkStart w:id="78" w:name="OLE_LINK12"/>
            <w:r>
              <w:rPr>
                <w:rFonts w:hint="eastAsia"/>
              </w:rPr>
              <w:t xml:space="preserve">service httpd  start </w:t>
            </w:r>
            <w:bookmarkEnd w:id="77"/>
            <w:bookmarkEnd w:id="78"/>
            <w:r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apache</w:t>
            </w:r>
          </w:p>
          <w:p w:rsidR="007A3184" w:rsidRPr="00196E2C" w:rsidRDefault="007A3184" w:rsidP="00950A46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991955" w:rsidRDefault="00113C07" w:rsidP="007A3184">
      <w:r>
        <w:t>访问下</w:t>
      </w:r>
      <w:r>
        <w:rPr>
          <w:rFonts w:hint="eastAsia"/>
        </w:rPr>
        <w:t xml:space="preserve"> </w:t>
      </w:r>
      <w:bookmarkStart w:id="79" w:name="OLE_LINK9"/>
      <w:r w:rsidR="0020475E">
        <w:fldChar w:fldCharType="begin"/>
      </w:r>
      <w:r w:rsidR="0020475E">
        <w:instrText xml:space="preserve"> HYPERLINK "http://192.168.0.105" </w:instrText>
      </w:r>
      <w:r w:rsidR="0020475E">
        <w:fldChar w:fldCharType="separate"/>
      </w:r>
      <w:r w:rsidRPr="007119A4">
        <w:rPr>
          <w:rStyle w:val="a7"/>
          <w:rFonts w:hint="eastAsia"/>
        </w:rPr>
        <w:t>http://</w:t>
      </w:r>
      <w:r w:rsidRPr="007119A4">
        <w:rPr>
          <w:rStyle w:val="a7"/>
        </w:rPr>
        <w:t>192.168.0.105</w:t>
      </w:r>
      <w:r w:rsidR="0020475E">
        <w:rPr>
          <w:rStyle w:val="a7"/>
        </w:rPr>
        <w:fldChar w:fldCharType="end"/>
      </w:r>
      <w:bookmarkEnd w:id="79"/>
      <w:r>
        <w:t>看能否访问</w:t>
      </w:r>
    </w:p>
    <w:p w:rsidR="00991955" w:rsidRDefault="00991955" w:rsidP="007A3184">
      <w:r>
        <w:t>验证是否可以访问</w:t>
      </w:r>
    </w:p>
    <w:p w:rsidR="00991955" w:rsidRDefault="00225DD3" w:rsidP="007A3184">
      <w:r>
        <w:t>echo ‘test’ &gt; /</w:t>
      </w:r>
      <w:r>
        <w:rPr>
          <w:rFonts w:hint="eastAsia"/>
        </w:rPr>
        <w:t>userRemoteFilePath/tool</w:t>
      </w:r>
      <w:r>
        <w:t>/1.log</w:t>
      </w:r>
    </w:p>
    <w:p w:rsidR="00F7619D" w:rsidRPr="00F7619D" w:rsidRDefault="00F7619D" w:rsidP="007A3184">
      <w:pPr>
        <w:rPr>
          <w:color w:val="0000FF"/>
          <w:u w:val="single"/>
        </w:rPr>
      </w:pPr>
      <w:r>
        <w:t>访问</w:t>
      </w:r>
      <w:hyperlink r:id="rId9" w:history="1">
        <w:r w:rsidRPr="00B315BE">
          <w:rPr>
            <w:rStyle w:val="a7"/>
            <w:rFonts w:hint="eastAsia"/>
          </w:rPr>
          <w:t>http://</w:t>
        </w:r>
        <w:r w:rsidRPr="00B315BE">
          <w:rPr>
            <w:rStyle w:val="a7"/>
          </w:rPr>
          <w:t>192.168.0.105/1.log</w:t>
        </w:r>
      </w:hyperlink>
    </w:p>
    <w:p w:rsidR="00F7619D" w:rsidRDefault="00991955" w:rsidP="007A3184">
      <w:r>
        <w:t>如果</w:t>
      </w:r>
      <w:hyperlink r:id="rId10" w:history="1">
        <w:r w:rsidRPr="00F7619D">
          <w:rPr>
            <w:rFonts w:hint="eastAsia"/>
          </w:rPr>
          <w:t> You don't have permission to access / on this server.</w:t>
        </w:r>
      </w:hyperlink>
      <w:r w:rsidR="00F7619D">
        <w:t xml:space="preserve"> </w:t>
      </w:r>
      <w:r w:rsidR="00F7619D">
        <w:t>说明</w:t>
      </w:r>
    </w:p>
    <w:p w:rsidR="00F7619D" w:rsidRDefault="00F7619D" w:rsidP="007A3184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t xml:space="preserve">httpd.conf </w:t>
      </w:r>
      <w:r>
        <w:t>没设置正确</w:t>
      </w:r>
      <w:r w:rsidR="002D23FE">
        <w:rPr>
          <w:rFonts w:hint="eastAsia"/>
        </w:rPr>
        <w:t>或者</w:t>
      </w:r>
      <w:r w:rsidR="002D23FE">
        <w:rPr>
          <w:rFonts w:ascii="Arial" w:hAnsi="Arial" w:cs="Arial"/>
          <w:color w:val="333333"/>
          <w:szCs w:val="21"/>
          <w:shd w:val="clear" w:color="auto" w:fill="FFFFFF"/>
        </w:rPr>
        <w:t>selinux</w:t>
      </w:r>
      <w:r w:rsidR="002D23FE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D23FE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没有关闭</w:t>
      </w:r>
    </w:p>
    <w:p w:rsidR="00991955" w:rsidRDefault="000946E5" w:rsidP="007A3184">
      <w:r>
        <w:lastRenderedPageBreak/>
        <w:t>httpd.conf</w:t>
      </w:r>
      <w:r>
        <w:t>的设置请参考</w:t>
      </w:r>
      <w:r w:rsidR="008C712E">
        <w:t>给出的</w:t>
      </w:r>
      <w:r>
        <w:t>例子</w:t>
      </w:r>
    </w:p>
    <w:p w:rsidR="00991955" w:rsidRPr="00E626A6" w:rsidRDefault="00991955" w:rsidP="007A3184"/>
    <w:p w:rsidR="007A3184" w:rsidRDefault="007A3184" w:rsidP="007A3184">
      <w:r>
        <w:rPr>
          <w:rFonts w:hint="eastAsia"/>
        </w:rPr>
        <w:t>上传</w:t>
      </w:r>
      <w:r w:rsidRPr="0057297D">
        <w:rPr>
          <w:rFonts w:hint="eastAsia"/>
        </w:rPr>
        <w:t>ftp</w:t>
      </w:r>
      <w:r w:rsidRPr="0057297D">
        <w:rPr>
          <w:rFonts w:hint="eastAsia"/>
        </w:rPr>
        <w:t>图片</w:t>
      </w:r>
      <w:r w:rsidRPr="0057297D">
        <w:rPr>
          <w:rFonts w:hint="eastAsia"/>
        </w:rPr>
        <w:t>.zip</w:t>
      </w:r>
      <w:r>
        <w:rPr>
          <w:rFonts w:hint="eastAsia"/>
        </w:rPr>
        <w:t>至</w:t>
      </w:r>
      <w:r>
        <w:rPr>
          <w:rFonts w:hint="eastAsia"/>
        </w:rPr>
        <w:t>/</w:t>
      </w:r>
      <w:r w:rsidRPr="0057297D">
        <w:rPr>
          <w:rFonts w:hint="eastAsia"/>
        </w:rPr>
        <w:t xml:space="preserve"> </w:t>
      </w:r>
      <w:r>
        <w:rPr>
          <w:rFonts w:hint="eastAsia"/>
        </w:rPr>
        <w:t>userRemoteFilePath</w:t>
      </w:r>
      <w:r>
        <w:t xml:space="preserve">/tool/oseasy </w:t>
      </w:r>
      <w:r>
        <w:t>这个目录</w:t>
      </w:r>
      <w:r>
        <w:rPr>
          <w:rFonts w:hint="eastAsia"/>
        </w:rPr>
        <w:t>。</w:t>
      </w:r>
      <w:r>
        <w:t>解压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Default="007A3184" w:rsidP="00950A46">
            <w:r>
              <w:t xml:space="preserve">unzip –o   </w:t>
            </w:r>
            <w:r w:rsidRPr="0057297D">
              <w:rPr>
                <w:rFonts w:hint="eastAsia"/>
              </w:rPr>
              <w:t>ftp</w:t>
            </w:r>
            <w:r w:rsidRPr="0057297D">
              <w:rPr>
                <w:rFonts w:hint="eastAsia"/>
              </w:rPr>
              <w:t>图片</w:t>
            </w:r>
            <w:r w:rsidRPr="0057297D">
              <w:rPr>
                <w:rFonts w:hint="eastAsia"/>
              </w:rPr>
              <w:t>.zip</w:t>
            </w:r>
            <w:r>
              <w:t xml:space="preserve">   –d   </w:t>
            </w:r>
            <w:r w:rsidRPr="00FB41BF">
              <w:t>/userRemoteFilePath/tool/oseasy</w:t>
            </w:r>
          </w:p>
          <w:p w:rsidR="007A3184" w:rsidRDefault="00C751D3" w:rsidP="00950A46">
            <w:bookmarkStart w:id="80" w:name="OLE_LINK129"/>
            <w:bookmarkStart w:id="81" w:name="OLE_LINK136"/>
            <w:r>
              <w:t xml:space="preserve">chown </w:t>
            </w:r>
            <w:r>
              <w:rPr>
                <w:rFonts w:hint="eastAsia"/>
              </w:rPr>
              <w:t>-</w:t>
            </w:r>
            <w:r w:rsidR="007A3184">
              <w:t xml:space="preserve">R </w:t>
            </w:r>
            <w:r w:rsidR="007A3184" w:rsidRPr="000F2E48">
              <w:t>ftponly</w:t>
            </w:r>
            <w:r w:rsidR="001757C2">
              <w:t>.</w:t>
            </w:r>
            <w:r w:rsidR="007A3184" w:rsidRPr="000F2E48">
              <w:t>ftponly</w:t>
            </w:r>
            <w:r w:rsidR="007A3184">
              <w:t xml:space="preserve">  </w:t>
            </w:r>
            <w:r w:rsidR="007A3184" w:rsidRPr="00FB41BF">
              <w:t>/userRemoteFilePath/tool/oseasy</w:t>
            </w:r>
            <w:bookmarkEnd w:id="80"/>
            <w:bookmarkEnd w:id="81"/>
          </w:p>
        </w:tc>
      </w:tr>
    </w:tbl>
    <w:p w:rsidR="009544F4" w:rsidRDefault="008E396C" w:rsidP="009544F4">
      <w:r>
        <w:t>如果连接包验证失败</w:t>
      </w:r>
      <w:r>
        <w:rPr>
          <w:rFonts w:hint="eastAsia"/>
        </w:rPr>
        <w:t>：</w:t>
      </w:r>
    </w:p>
    <w:p w:rsidR="00D60AC9" w:rsidRDefault="00D60AC9" w:rsidP="009544F4">
      <w:pPr>
        <w:rPr>
          <w:rFonts w:hint="eastAsia"/>
        </w:rPr>
      </w:pPr>
    </w:p>
    <w:p w:rsidR="008E396C" w:rsidRDefault="008E396C" w:rsidP="009544F4">
      <w:r>
        <w:t>在配置文件中加入</w:t>
      </w:r>
      <w:r>
        <w:rPr>
          <w:rFonts w:hint="eastAsia"/>
        </w:rPr>
        <w:t>：</w:t>
      </w:r>
    </w:p>
    <w:p w:rsidR="00D60AC9" w:rsidRDefault="00D60AC9" w:rsidP="009544F4">
      <w:pPr>
        <w:rPr>
          <w:rFonts w:hint="eastAsia"/>
        </w:rPr>
      </w:pPr>
      <w:r w:rsidRPr="00D60AC9">
        <w:t>allow_writeable_chroot=YES</w:t>
      </w:r>
    </w:p>
    <w:p w:rsidR="007A3184" w:rsidRPr="00376D0D" w:rsidRDefault="007A3184" w:rsidP="007A318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 w:rsidRPr="00376D0D">
        <w:rPr>
          <w:rFonts w:ascii="Verdana" w:eastAsia="黑体" w:hAnsi="Verdana"/>
          <w:bCs/>
          <w:sz w:val="30"/>
          <w:szCs w:val="30"/>
        </w:rPr>
        <w:t>Mysql</w:t>
      </w:r>
      <w:r w:rsidRPr="00376D0D">
        <w:rPr>
          <w:rFonts w:ascii="Verdana" w:eastAsia="黑体" w:hAnsi="Verdana"/>
          <w:bCs/>
          <w:sz w:val="30"/>
          <w:szCs w:val="30"/>
        </w:rPr>
        <w:t>安装</w:t>
      </w:r>
      <w:r w:rsidRPr="00376D0D">
        <w:rPr>
          <w:rFonts w:ascii="Verdana" w:eastAsia="黑体" w:hAnsi="Verdana" w:hint="eastAsia"/>
          <w:bCs/>
          <w:sz w:val="30"/>
          <w:szCs w:val="30"/>
        </w:rPr>
        <w:t>(</w:t>
      </w:r>
      <w:r w:rsidRPr="00376D0D">
        <w:rPr>
          <w:rFonts w:ascii="Verdana" w:eastAsia="黑体" w:hAnsi="Verdana" w:hint="eastAsia"/>
          <w:bCs/>
          <w:sz w:val="30"/>
          <w:szCs w:val="30"/>
        </w:rPr>
        <w:t>单机</w:t>
      </w:r>
      <w:r w:rsidRPr="00376D0D">
        <w:rPr>
          <w:rFonts w:ascii="Verdana" w:eastAsia="黑体" w:hAnsi="Verdana" w:hint="eastAsia"/>
          <w:bCs/>
          <w:sz w:val="30"/>
          <w:szCs w:val="30"/>
        </w:rPr>
        <w:t>)</w:t>
      </w:r>
    </w:p>
    <w:p w:rsidR="007A3184" w:rsidRPr="006835C6" w:rsidRDefault="007A3184" w:rsidP="007A3184">
      <w:pPr>
        <w:pStyle w:val="2"/>
        <w:numPr>
          <w:ilvl w:val="0"/>
          <w:numId w:val="7"/>
        </w:numPr>
        <w:rPr>
          <w:rStyle w:val="a8"/>
          <w:rFonts w:ascii="微软雅黑" w:eastAsia="微软雅黑" w:hAnsi="微软雅黑"/>
          <w:color w:val="000000"/>
          <w:sz w:val="21"/>
          <w:shd w:val="clear" w:color="auto" w:fill="EEEEEE"/>
        </w:rPr>
      </w:pPr>
      <w:r w:rsidRPr="006835C6">
        <w:rPr>
          <w:rStyle w:val="a8"/>
          <w:rFonts w:ascii="微软雅黑" w:eastAsia="微软雅黑" w:hAnsi="微软雅黑" w:hint="eastAsia"/>
          <w:color w:val="000000"/>
          <w:sz w:val="21"/>
          <w:shd w:val="clear" w:color="auto" w:fill="EEEEEE"/>
        </w:rPr>
        <w:t>删除默认MySQL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Default="007A3184" w:rsidP="00950A46">
            <w:bookmarkStart w:id="82" w:name="OLE_LINK81"/>
            <w:bookmarkStart w:id="83" w:name="OLE_LINK82"/>
            <w:r>
              <w:rPr>
                <w:rFonts w:hint="eastAsia"/>
              </w:rPr>
              <w:t xml:space="preserve">rpm -qa|grep mysql   </w:t>
            </w:r>
            <w:bookmarkEnd w:id="82"/>
            <w:bookmarkEnd w:id="83"/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是否安装</w:t>
            </w:r>
          </w:p>
          <w:p w:rsidR="007A3184" w:rsidRDefault="007A3184" w:rsidP="00950A46">
            <w:bookmarkStart w:id="84" w:name="OLE_LINK103"/>
            <w:bookmarkStart w:id="85" w:name="OLE_LINK104"/>
            <w:r>
              <w:rPr>
                <w:rFonts w:hint="eastAsia"/>
              </w:rPr>
              <w:t xml:space="preserve">rpm -e mysql    </w:t>
            </w:r>
            <w:bookmarkEnd w:id="84"/>
            <w:bookmarkEnd w:id="85"/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普通删除模式</w:t>
            </w:r>
          </w:p>
          <w:p w:rsidR="007A3184" w:rsidRPr="00036CBB" w:rsidRDefault="007A3184" w:rsidP="00950A46">
            <w:r>
              <w:rPr>
                <w:rFonts w:hint="eastAsia"/>
              </w:rPr>
              <w:t>rpm -e --nodeps mysql    //</w:t>
            </w:r>
            <w:r>
              <w:rPr>
                <w:rFonts w:hint="eastAsia"/>
              </w:rPr>
              <w:t>强制删除模式，不删除依赖包</w:t>
            </w:r>
          </w:p>
        </w:tc>
      </w:tr>
    </w:tbl>
    <w:p w:rsidR="007A3184" w:rsidRDefault="007A3184" w:rsidP="007A3184"/>
    <w:p w:rsidR="007A3184" w:rsidRPr="006835C6" w:rsidRDefault="007A3184" w:rsidP="007A3184">
      <w:pPr>
        <w:pStyle w:val="2"/>
        <w:numPr>
          <w:ilvl w:val="0"/>
          <w:numId w:val="7"/>
        </w:numPr>
        <w:rPr>
          <w:rStyle w:val="a8"/>
          <w:rFonts w:ascii="微软雅黑" w:eastAsia="微软雅黑" w:hAnsi="微软雅黑"/>
          <w:color w:val="000000"/>
          <w:sz w:val="21"/>
          <w:shd w:val="clear" w:color="auto" w:fill="EEEEEE"/>
        </w:rPr>
      </w:pPr>
      <w:r w:rsidRPr="006835C6">
        <w:rPr>
          <w:rStyle w:val="a8"/>
          <w:rFonts w:ascii="微软雅黑" w:eastAsia="微软雅黑" w:hAnsi="微软雅黑"/>
          <w:color w:val="000000"/>
          <w:sz w:val="21"/>
          <w:shd w:val="clear" w:color="auto" w:fill="EEEEEE"/>
        </w:rPr>
        <w:t>安装mysql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Default="007A3184" w:rsidP="00950A46">
            <w:bookmarkStart w:id="86" w:name="OLE_LINK183"/>
            <w:r>
              <w:t>tar  xvf mysql-5.7.17-linux-glibc2.5-x86_64.tar.gz</w:t>
            </w:r>
          </w:p>
          <w:bookmarkEnd w:id="86"/>
          <w:p w:rsidR="007A3184" w:rsidRDefault="007A3184" w:rsidP="00950A46">
            <w:r>
              <w:t>mv  mysql-5.7.17-linux-glibc2.5-x86_64 /usr/local/</w:t>
            </w:r>
          </w:p>
          <w:p w:rsidR="007A3184" w:rsidRDefault="007A3184" w:rsidP="00950A46">
            <w:r>
              <w:t>cd  /usr/local/</w:t>
            </w:r>
          </w:p>
          <w:p w:rsidR="007A3184" w:rsidRDefault="007A3184" w:rsidP="00950A46">
            <w:r>
              <w:t>ln -s mysql-5.7.17-linux-glibc2.5-x86_64  mysql</w:t>
            </w:r>
          </w:p>
          <w:p w:rsidR="007A3184" w:rsidRPr="00486788" w:rsidRDefault="007A3184" w:rsidP="00950A46">
            <w:r>
              <w:lastRenderedPageBreak/>
              <w:t xml:space="preserve">cp  my.cnf  /etc/    </w:t>
            </w:r>
            <w:r>
              <w:rPr>
                <w:rFonts w:hint="eastAsia"/>
              </w:rPr>
              <w:t>#</w:t>
            </w:r>
            <w:r>
              <w:t>my</w:t>
            </w:r>
            <w:r>
              <w:rPr>
                <w:rFonts w:hint="eastAsia"/>
              </w:rPr>
              <w:t xml:space="preserve">.cnf </w:t>
            </w:r>
            <w:r>
              <w:rPr>
                <w:rFonts w:hint="eastAsia"/>
              </w:rPr>
              <w:t>用已经编辑好的</w:t>
            </w:r>
          </w:p>
          <w:p w:rsidR="007A3184" w:rsidRDefault="007A3184" w:rsidP="00950A46">
            <w:bookmarkStart w:id="87" w:name="OLE_LINK83"/>
            <w:bookmarkStart w:id="88" w:name="OLE_LINK84"/>
            <w:bookmarkStart w:id="89" w:name="OLE_LINK184"/>
            <w:r>
              <w:t>mkdir -p /usr/local/mysql/data</w:t>
            </w:r>
          </w:p>
          <w:p w:rsidR="007A3184" w:rsidRDefault="007A3184" w:rsidP="00950A46">
            <w:bookmarkStart w:id="90" w:name="OLE_LINK85"/>
            <w:bookmarkStart w:id="91" w:name="OLE_LINK86"/>
            <w:bookmarkStart w:id="92" w:name="OLE_LINK185"/>
            <w:bookmarkEnd w:id="87"/>
            <w:bookmarkEnd w:id="88"/>
            <w:bookmarkEnd w:id="89"/>
            <w:r>
              <w:t>mkdir -p /usr/local/mysql/log/</w:t>
            </w:r>
          </w:p>
          <w:p w:rsidR="007A3184" w:rsidRDefault="007A3184" w:rsidP="00950A46">
            <w:bookmarkStart w:id="93" w:name="OLE_LINK87"/>
            <w:bookmarkStart w:id="94" w:name="OLE_LINK186"/>
            <w:bookmarkEnd w:id="90"/>
            <w:bookmarkEnd w:id="91"/>
            <w:bookmarkEnd w:id="92"/>
            <w:r>
              <w:t>echo '' &gt; /usr/local/mysql/log/error.log</w:t>
            </w:r>
          </w:p>
          <w:p w:rsidR="007A3184" w:rsidRDefault="007A3184" w:rsidP="00950A46">
            <w:bookmarkStart w:id="95" w:name="OLE_LINK88"/>
            <w:bookmarkStart w:id="96" w:name="OLE_LINK89"/>
            <w:bookmarkStart w:id="97" w:name="OLE_LINK187"/>
            <w:bookmarkEnd w:id="93"/>
            <w:bookmarkEnd w:id="94"/>
            <w:r>
              <w:t>echo '' &gt;/usr/local/mysql/log/slow-query.log</w:t>
            </w:r>
          </w:p>
          <w:p w:rsidR="007A3184" w:rsidRDefault="007A3184" w:rsidP="00950A46">
            <w:bookmarkStart w:id="98" w:name="OLE_LINK188"/>
            <w:bookmarkStart w:id="99" w:name="OLE_LINK90"/>
            <w:bookmarkEnd w:id="95"/>
            <w:bookmarkEnd w:id="96"/>
            <w:bookmarkEnd w:id="97"/>
            <w:r>
              <w:t xml:space="preserve">groupadd </w:t>
            </w:r>
            <w:bookmarkStart w:id="100" w:name="OLE_LINK108"/>
            <w:bookmarkStart w:id="101" w:name="OLE_LINK109"/>
            <w:r>
              <w:rPr>
                <w:rFonts w:hint="eastAsia"/>
              </w:rPr>
              <w:t>ose</w:t>
            </w:r>
            <w:r>
              <w:t>asy</w:t>
            </w:r>
            <w:bookmarkEnd w:id="100"/>
            <w:bookmarkEnd w:id="101"/>
          </w:p>
          <w:bookmarkEnd w:id="98"/>
          <w:p w:rsidR="0078026E" w:rsidRDefault="00CB2950" w:rsidP="00950A46">
            <w:r>
              <w:rPr>
                <w:rFonts w:hint="eastAsia"/>
              </w:rPr>
              <w:t>#</w:t>
            </w:r>
            <w:r w:rsidR="00AF7D12">
              <w:rPr>
                <w:rFonts w:hint="eastAsia"/>
              </w:rPr>
              <w:t>###</w:t>
            </w:r>
            <w:bookmarkStart w:id="102" w:name="OLE_LINK189"/>
            <w:bookmarkStart w:id="103" w:name="OLE_LINK190"/>
            <w:r w:rsidRPr="00CB2950">
              <w:t xml:space="preserve">useradd -g </w:t>
            </w:r>
            <w:r w:rsidR="006277E8">
              <w:rPr>
                <w:rFonts w:hint="eastAsia"/>
              </w:rPr>
              <w:t>ose</w:t>
            </w:r>
            <w:r w:rsidR="006277E8">
              <w:t>asy</w:t>
            </w:r>
            <w:r w:rsidR="006277E8" w:rsidRPr="00CB2950">
              <w:t xml:space="preserve"> </w:t>
            </w:r>
            <w:r w:rsidR="006277E8">
              <w:rPr>
                <w:rFonts w:hint="eastAsia"/>
              </w:rPr>
              <w:t>ose</w:t>
            </w:r>
            <w:r w:rsidR="006277E8">
              <w:t>asy</w:t>
            </w:r>
          </w:p>
          <w:p w:rsidR="007A3184" w:rsidRDefault="007A3184" w:rsidP="00950A46">
            <w:bookmarkStart w:id="104" w:name="OLE_LINK91"/>
            <w:bookmarkStart w:id="105" w:name="OLE_LINK92"/>
            <w:bookmarkEnd w:id="99"/>
            <w:bookmarkEnd w:id="102"/>
            <w:bookmarkEnd w:id="103"/>
            <w:r>
              <w:t xml:space="preserve">chown -R </w:t>
            </w:r>
            <w:r>
              <w:rPr>
                <w:rFonts w:hint="eastAsia"/>
              </w:rPr>
              <w:t>ose</w:t>
            </w:r>
            <w:r>
              <w:t>asy</w:t>
            </w:r>
            <w:r>
              <w:rPr>
                <w:rFonts w:hint="eastAsia"/>
              </w:rPr>
              <w:t>:</w:t>
            </w:r>
            <w:bookmarkStart w:id="106" w:name="OLE_LINK111"/>
            <w:bookmarkStart w:id="107" w:name="OLE_LINK112"/>
            <w:r>
              <w:rPr>
                <w:rFonts w:hint="eastAsia"/>
              </w:rPr>
              <w:t>ose</w:t>
            </w:r>
            <w:r>
              <w:t xml:space="preserve">asy </w:t>
            </w:r>
            <w:bookmarkEnd w:id="106"/>
            <w:bookmarkEnd w:id="107"/>
            <w:r>
              <w:t>/usr/local/mysql/</w:t>
            </w:r>
            <w:bookmarkEnd w:id="104"/>
            <w:bookmarkEnd w:id="105"/>
          </w:p>
        </w:tc>
      </w:tr>
    </w:tbl>
    <w:p w:rsidR="007A3184" w:rsidRPr="00143001" w:rsidRDefault="007A3184" w:rsidP="007A3184">
      <w:r w:rsidRPr="00700DB2">
        <w:rPr>
          <w:rFonts w:hint="eastAsia"/>
        </w:rPr>
        <w:lastRenderedPageBreak/>
        <w:t>初始化数据库</w:t>
      </w:r>
      <w:r>
        <w:rPr>
          <w:rFonts w:hint="eastAsia"/>
        </w:rPr>
        <w:t xml:space="preserve">  </w:t>
      </w:r>
      <w:r w:rsidRPr="00143001">
        <w:rPr>
          <w:rFonts w:hint="eastAsia"/>
        </w:rPr>
        <w:t>这一步会产生一个随机密码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Pr="008B4E9A" w:rsidRDefault="007A3184" w:rsidP="00950A46">
            <w:bookmarkStart w:id="108" w:name="OLE_LINK97"/>
            <w:bookmarkStart w:id="109" w:name="OLE_LINK98"/>
            <w:r w:rsidRPr="008B4E9A">
              <w:t>cd /usr/local/mysql</w:t>
            </w:r>
          </w:p>
          <w:p w:rsidR="007A3184" w:rsidRDefault="007A3184" w:rsidP="00950A46">
            <w:bookmarkStart w:id="110" w:name="OLE_LINK99"/>
            <w:bookmarkStart w:id="111" w:name="OLE_LINK100"/>
            <w:bookmarkStart w:id="112" w:name="OLE_LINK191"/>
            <w:bookmarkStart w:id="113" w:name="OLE_LINK192"/>
            <w:bookmarkEnd w:id="108"/>
            <w:bookmarkEnd w:id="109"/>
            <w:r w:rsidRPr="008B4E9A">
              <w:t>./bin/</w:t>
            </w:r>
            <w:bookmarkStart w:id="114" w:name="OLE_LINK101"/>
            <w:bookmarkStart w:id="115" w:name="OLE_LINK102"/>
            <w:r w:rsidRPr="008B4E9A">
              <w:t xml:space="preserve">mysqld </w:t>
            </w:r>
            <w:bookmarkStart w:id="116" w:name="OLE_LINK105"/>
            <w:r w:rsidRPr="008B4E9A">
              <w:t xml:space="preserve">--user=oseasy --basedir=/usr/local/mysql/ </w:t>
            </w:r>
            <w:r w:rsidR="005E74EF">
              <w:t xml:space="preserve"> </w:t>
            </w:r>
            <w:bookmarkStart w:id="117" w:name="_GoBack"/>
            <w:bookmarkEnd w:id="117"/>
            <w:r w:rsidRPr="008B4E9A">
              <w:t>--datadir=/usr/local/mysql/data --initialize</w:t>
            </w:r>
            <w:bookmarkEnd w:id="110"/>
            <w:bookmarkEnd w:id="111"/>
            <w:bookmarkEnd w:id="114"/>
            <w:bookmarkEnd w:id="115"/>
            <w:bookmarkEnd w:id="116"/>
          </w:p>
          <w:bookmarkEnd w:id="112"/>
          <w:bookmarkEnd w:id="113"/>
          <w:p w:rsidR="00011A4E" w:rsidRPr="00011A4E" w:rsidRDefault="00011A4E" w:rsidP="00950A46"/>
        </w:tc>
      </w:tr>
    </w:tbl>
    <w:p w:rsidR="007C125A" w:rsidRDefault="007C125A" w:rsidP="007A3184"/>
    <w:p w:rsidR="00D235D9" w:rsidRDefault="007C125A" w:rsidP="007C125A">
      <w:r>
        <w:t>如果报</w:t>
      </w:r>
    </w:p>
    <w:p w:rsidR="00D235D9" w:rsidRDefault="00D235D9" w:rsidP="007C125A">
      <w:r w:rsidRPr="00D235D9">
        <w:t>error while loading shared libraries: libaio.so</w:t>
      </w:r>
    </w:p>
    <w:p w:rsidR="007C125A" w:rsidRPr="007C125A" w:rsidRDefault="007C125A" w:rsidP="007C125A">
      <w:r w:rsidRPr="00D235D9">
        <w:t>缺少安装包</w:t>
      </w:r>
      <w:r w:rsidRPr="00D235D9">
        <w:t>libaio</w:t>
      </w:r>
      <w:r w:rsidRPr="00D235D9">
        <w:t>和</w:t>
      </w:r>
      <w:r w:rsidRPr="00D235D9">
        <w:t>libaio-devel.</w:t>
      </w:r>
    </w:p>
    <w:p w:rsidR="007C125A" w:rsidRDefault="007C125A" w:rsidP="007C125A">
      <w:r w:rsidRPr="00D235D9">
        <w:t>yum install libaio*</w:t>
      </w:r>
    </w:p>
    <w:p w:rsidR="007C125A" w:rsidRDefault="007C125A" w:rsidP="007A3184"/>
    <w:p w:rsidR="007A3184" w:rsidRDefault="007C125A" w:rsidP="007A3184">
      <w:r>
        <w:br/>
      </w:r>
      <w:r w:rsidR="007A3184">
        <w:t>成功后查看</w:t>
      </w:r>
    </w:p>
    <w:p w:rsidR="007A3184" w:rsidRDefault="007A3184" w:rsidP="007A3184">
      <w:bookmarkStart w:id="118" w:name="OLE_LINK106"/>
      <w:bookmarkStart w:id="119" w:name="OLE_LINK107"/>
      <w:bookmarkStart w:id="120" w:name="OLE_LINK193"/>
      <w:r>
        <w:t xml:space="preserve">tail </w:t>
      </w:r>
      <w:r>
        <w:rPr>
          <w:rFonts w:hint="eastAsia"/>
        </w:rPr>
        <w:t>-</w:t>
      </w:r>
      <w:r>
        <w:t xml:space="preserve">200f  </w:t>
      </w:r>
      <w:r w:rsidRPr="00D86F3D">
        <w:t>/usr/local/mysql/log</w:t>
      </w:r>
      <w:r>
        <w:t>/</w:t>
      </w:r>
      <w:r w:rsidRPr="00D86F3D">
        <w:t>error.log</w:t>
      </w:r>
    </w:p>
    <w:bookmarkEnd w:id="118"/>
    <w:bookmarkEnd w:id="119"/>
    <w:bookmarkEnd w:id="120"/>
    <w:p w:rsidR="007A3184" w:rsidRDefault="007A3184" w:rsidP="007A318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C06E8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956945"/>
            <wp:effectExtent l="0" t="0" r="0" b="0"/>
            <wp:docPr id="9" name="图片 2" descr="FA@4@J{1BRVBVDL{ZHIYF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@4@J{1BRVBVDL{ZHIYF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84" w:rsidRPr="003B0C12" w:rsidRDefault="007A3184" w:rsidP="007A3184">
      <w:r>
        <w:t>会查看到</w:t>
      </w:r>
      <w:r w:rsidRPr="00143001">
        <w:rPr>
          <w:rFonts w:hint="eastAsia"/>
        </w:rPr>
        <w:t>随机密码</w:t>
      </w:r>
      <w:r>
        <w:rPr>
          <w:rFonts w:hint="eastAsia"/>
        </w:rPr>
        <w:t>，</w:t>
      </w:r>
      <w:r w:rsidRPr="0027446C">
        <w:t>修改密码时需要用到</w:t>
      </w:r>
    </w:p>
    <w:p w:rsidR="007A3184" w:rsidRPr="006835C6" w:rsidRDefault="007A3184" w:rsidP="007A3184">
      <w:pPr>
        <w:pStyle w:val="2"/>
        <w:numPr>
          <w:ilvl w:val="0"/>
          <w:numId w:val="7"/>
        </w:numPr>
        <w:rPr>
          <w:rStyle w:val="a8"/>
          <w:rFonts w:ascii="微软雅黑" w:eastAsia="微软雅黑" w:hAnsi="微软雅黑"/>
          <w:color w:val="000000"/>
          <w:sz w:val="21"/>
          <w:shd w:val="clear" w:color="auto" w:fill="EEEEEE"/>
        </w:rPr>
      </w:pPr>
      <w:r w:rsidRPr="006835C6">
        <w:rPr>
          <w:rStyle w:val="a8"/>
          <w:rFonts w:ascii="微软雅黑" w:eastAsia="微软雅黑" w:hAnsi="微软雅黑" w:hint="eastAsia"/>
          <w:color w:val="000000"/>
          <w:sz w:val="21"/>
          <w:shd w:val="clear" w:color="auto" w:fill="EEEEEE"/>
        </w:rPr>
        <w:lastRenderedPageBreak/>
        <w:t>启动mysql</w:t>
      </w:r>
      <w:r w:rsidRPr="006835C6">
        <w:rPr>
          <w:rStyle w:val="a8"/>
          <w:rFonts w:ascii="微软雅黑" w:eastAsia="微软雅黑" w:hAnsi="微软雅黑"/>
          <w:color w:val="000000"/>
          <w:sz w:val="21"/>
          <w:shd w:val="clear" w:color="auto" w:fill="EEEEEE"/>
        </w:rPr>
        <w:t xml:space="preserve">  切换到mysql用户</w:t>
      </w:r>
      <w:r w:rsidRPr="006835C6">
        <w:rPr>
          <w:rStyle w:val="a8"/>
          <w:rFonts w:ascii="微软雅黑" w:eastAsia="微软雅黑" w:hAnsi="微软雅黑" w:hint="eastAsia"/>
          <w:color w:val="000000"/>
          <w:sz w:val="21"/>
          <w:shd w:val="clear" w:color="auto" w:fill="EEEEE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RPr="00E4107D" w:rsidTr="00950A46">
        <w:tc>
          <w:tcPr>
            <w:tcW w:w="8522" w:type="dxa"/>
            <w:shd w:val="clear" w:color="auto" w:fill="D9D9D9"/>
          </w:tcPr>
          <w:p w:rsidR="007A3184" w:rsidRPr="00E4107D" w:rsidRDefault="007A3184" w:rsidP="00950A46">
            <w:pPr>
              <w:widowControl/>
              <w:jc w:val="left"/>
              <w:rPr>
                <w:rFonts w:ascii="Courier New" w:hAnsi="Courier New" w:cs="Courier New"/>
                <w:color w:val="444444"/>
                <w:kern w:val="0"/>
                <w:szCs w:val="21"/>
              </w:rPr>
            </w:pPr>
            <w:r w:rsidRPr="00E4107D">
              <w:rPr>
                <w:rFonts w:ascii="Courier New" w:hAnsi="Courier New" w:cs="Courier New"/>
                <w:color w:val="444444"/>
                <w:kern w:val="0"/>
                <w:szCs w:val="21"/>
              </w:rPr>
              <w:t xml:space="preserve">#su </w:t>
            </w:r>
            <w:r w:rsidR="0078026E">
              <w:rPr>
                <w:rFonts w:ascii="Courier New" w:hAnsi="Courier New" w:cs="Courier New" w:hint="eastAsia"/>
                <w:color w:val="444444"/>
                <w:kern w:val="0"/>
                <w:szCs w:val="21"/>
              </w:rPr>
              <w:t>oseasy</w:t>
            </w:r>
          </w:p>
          <w:p w:rsidR="007A3184" w:rsidRPr="00E3395F" w:rsidRDefault="007A3184" w:rsidP="00950A46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Cs w:val="21"/>
              </w:rPr>
            </w:pPr>
            <w:bookmarkStart w:id="121" w:name="OLE_LINK194"/>
            <w:bookmarkStart w:id="122" w:name="OLE_LINK195"/>
            <w:r w:rsidRPr="00E4107D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EEEEEE"/>
              </w:rPr>
              <w:t>./mysqld_safe --user=</w:t>
            </w:r>
            <w:r w:rsidRPr="00E4107D">
              <w:rPr>
                <w:rFonts w:ascii="微软雅黑" w:eastAsia="微软雅黑" w:hAnsi="微软雅黑"/>
                <w:color w:val="000000"/>
                <w:szCs w:val="21"/>
                <w:shd w:val="clear" w:color="auto" w:fill="EEEEEE"/>
              </w:rPr>
              <w:t>oseasy</w:t>
            </w:r>
            <w:r w:rsidRPr="00E4107D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EEEEEE"/>
              </w:rPr>
              <w:t xml:space="preserve"> &amp;</w:t>
            </w:r>
          </w:p>
          <w:p w:rsidR="007A3184" w:rsidRPr="00E4107D" w:rsidRDefault="007A3184" w:rsidP="00950A46">
            <w:pPr>
              <w:rPr>
                <w:rFonts w:ascii="Courier New" w:hAnsi="Courier New" w:cs="Courier New"/>
                <w:color w:val="333333"/>
                <w:kern w:val="0"/>
                <w:szCs w:val="21"/>
              </w:rPr>
            </w:pPr>
            <w:bookmarkStart w:id="123" w:name="OLE_LINK196"/>
            <w:bookmarkStart w:id="124" w:name="OLE_LINK197"/>
            <w:bookmarkEnd w:id="121"/>
            <w:bookmarkEnd w:id="122"/>
            <w:r w:rsidRPr="00E4107D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EEEEEE"/>
              </w:rPr>
              <w:t>ps -ef|grep mysql</w:t>
            </w:r>
            <w:r w:rsidRPr="00E4107D">
              <w:rPr>
                <w:rFonts w:ascii="微软雅黑" w:eastAsia="微软雅黑" w:hAnsi="微软雅黑"/>
                <w:color w:val="000000"/>
                <w:szCs w:val="21"/>
                <w:shd w:val="clear" w:color="auto" w:fill="EEEEEE"/>
              </w:rPr>
              <w:t xml:space="preserve"> </w:t>
            </w:r>
            <w:bookmarkEnd w:id="123"/>
            <w:bookmarkEnd w:id="124"/>
            <w:r w:rsidRPr="00E4107D">
              <w:rPr>
                <w:rFonts w:ascii="微软雅黑" w:eastAsia="微软雅黑" w:hAnsi="微软雅黑"/>
                <w:color w:val="000000"/>
                <w:szCs w:val="21"/>
                <w:shd w:val="clear" w:color="auto" w:fill="EEEEEE"/>
              </w:rPr>
              <w:t xml:space="preserve"> 检查是否启动成功</w:t>
            </w:r>
          </w:p>
        </w:tc>
      </w:tr>
    </w:tbl>
    <w:p w:rsidR="007A3184" w:rsidRPr="00E3395F" w:rsidRDefault="007A3184" w:rsidP="007A3184">
      <w:pPr>
        <w:widowControl/>
        <w:jc w:val="left"/>
        <w:rPr>
          <w:rFonts w:ascii="Courier New" w:hAnsi="Courier New" w:cs="Courier New"/>
          <w:color w:val="333333"/>
          <w:kern w:val="0"/>
          <w:szCs w:val="21"/>
        </w:rPr>
      </w:pPr>
    </w:p>
    <w:p w:rsidR="007A3184" w:rsidRDefault="007A3184" w:rsidP="007A3184">
      <w:pPr>
        <w:ind w:left="420"/>
      </w:pPr>
      <w:r>
        <w:t>连接客户端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Pr="00E4107D" w:rsidRDefault="007A3184" w:rsidP="00950A46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EEEEEE"/>
              </w:rPr>
            </w:pPr>
            <w:bookmarkStart w:id="125" w:name="OLE_LINK198"/>
            <w:bookmarkStart w:id="126" w:name="OLE_LINK199"/>
            <w:r w:rsidRPr="00E4107D">
              <w:rPr>
                <w:rStyle w:val="apple-converted-space"/>
                <w:rFonts w:ascii="微软雅黑" w:eastAsia="微软雅黑" w:hAnsi="微软雅黑" w:hint="eastAsia"/>
                <w:color w:val="000000"/>
                <w:szCs w:val="21"/>
                <w:shd w:val="clear" w:color="auto" w:fill="EEEEEE"/>
              </w:rPr>
              <w:t> </w:t>
            </w:r>
            <w:r w:rsidRPr="00E4107D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EEEEEE"/>
              </w:rPr>
              <w:t xml:space="preserve">./mysql -uroot </w:t>
            </w:r>
            <w:r w:rsidRPr="00E4107D">
              <w:rPr>
                <w:rFonts w:ascii="微软雅黑" w:eastAsia="微软雅黑" w:hAnsi="微软雅黑"/>
                <w:color w:val="000000"/>
                <w:szCs w:val="21"/>
                <w:shd w:val="clear" w:color="auto" w:fill="EEEEEE"/>
              </w:rPr>
              <w:t>–</w:t>
            </w:r>
            <w:r w:rsidRPr="00E4107D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EEEEEE"/>
              </w:rPr>
              <w:t>p</w:t>
            </w:r>
          </w:p>
          <w:bookmarkEnd w:id="125"/>
          <w:bookmarkEnd w:id="126"/>
          <w:p w:rsidR="007A3184" w:rsidRDefault="007A3184" w:rsidP="00950A46">
            <w:r>
              <w:rPr>
                <w:rFonts w:hint="eastAsia"/>
              </w:rPr>
              <w:t>输入刚才保存的临时密码</w:t>
            </w:r>
          </w:p>
          <w:p w:rsidR="007A3184" w:rsidRDefault="007A3184" w:rsidP="00950A46">
            <w:r>
              <w:rPr>
                <w:rFonts w:hint="eastAsia"/>
              </w:rPr>
              <w:t>&gt;</w:t>
            </w:r>
            <w:bookmarkStart w:id="127" w:name="OLE_LINK200"/>
            <w:bookmarkStart w:id="128" w:name="OLE_LINK201"/>
            <w:r w:rsidRPr="00E4107D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EEEEEE"/>
              </w:rPr>
              <w:t>set password=password('新密码');</w:t>
            </w:r>
            <w:r w:rsidRPr="00E4107D">
              <w:rPr>
                <w:rFonts w:ascii="微软雅黑" w:eastAsia="微软雅黑" w:hAnsi="微软雅黑"/>
                <w:color w:val="000000"/>
                <w:szCs w:val="21"/>
                <w:shd w:val="clear" w:color="auto" w:fill="EEEEEE"/>
              </w:rPr>
              <w:t xml:space="preserve"> </w:t>
            </w:r>
            <w:bookmarkEnd w:id="127"/>
            <w:bookmarkEnd w:id="128"/>
          </w:p>
        </w:tc>
      </w:tr>
    </w:tbl>
    <w:p w:rsidR="007A3184" w:rsidRDefault="007A3184" w:rsidP="007A3184"/>
    <w:p w:rsidR="007A3184" w:rsidRPr="006835C6" w:rsidRDefault="007A3184" w:rsidP="007A3184">
      <w:pPr>
        <w:pStyle w:val="2"/>
        <w:numPr>
          <w:ilvl w:val="0"/>
          <w:numId w:val="7"/>
        </w:numPr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</w:pPr>
      <w:r>
        <w:rPr>
          <w:rStyle w:val="a8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设置远程访问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Default="007A3184" w:rsidP="00950A46">
            <w:r>
              <w:t xml:space="preserve">cd </w:t>
            </w:r>
            <w:r>
              <w:rPr>
                <w:rFonts w:hint="eastAsia"/>
              </w:rPr>
              <w:t>/usr/local/mysql/bin</w:t>
            </w:r>
          </w:p>
          <w:p w:rsidR="007A3184" w:rsidRDefault="007A3184" w:rsidP="00950A46">
            <w:r>
              <w:t>mysql –uroot –p</w:t>
            </w:r>
          </w:p>
        </w:tc>
      </w:tr>
    </w:tbl>
    <w:p w:rsidR="007A3184" w:rsidRDefault="007A3184" w:rsidP="007A3184">
      <w:r>
        <w:t>如果报错</w:t>
      </w:r>
      <w:r>
        <w:rPr>
          <w:rFonts w:hint="eastAsia"/>
        </w:rPr>
        <w:t>：</w:t>
      </w:r>
    </w:p>
    <w:p w:rsidR="007A3184" w:rsidRDefault="007A3184" w:rsidP="007A3184">
      <w:pPr>
        <w:rPr>
          <w:rFonts w:ascii="Arial" w:hAnsi="Arial" w:cs="Arial"/>
          <w:color w:val="000000"/>
          <w:szCs w:val="21"/>
          <w:shd w:val="clear" w:color="auto" w:fill="F9F9F9"/>
        </w:rPr>
      </w:pPr>
      <w:r>
        <w:rPr>
          <w:rFonts w:ascii="Arial" w:hAnsi="Arial" w:cs="Arial"/>
          <w:color w:val="000000"/>
          <w:szCs w:val="21"/>
          <w:shd w:val="clear" w:color="auto" w:fill="F9F9F9"/>
        </w:rPr>
        <w:t>ERROR 2002 (HY000): Can’t connect to local MySQL server through socket ‘/var/lib/mysql/mysql.sock</w:t>
      </w:r>
    </w:p>
    <w:p w:rsidR="007A3184" w:rsidRDefault="007A3184" w:rsidP="007A3184">
      <w:r>
        <w:t>权限问题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D9D9D9"/>
          </w:tcPr>
          <w:p w:rsidR="007A3184" w:rsidRPr="003D5C75" w:rsidRDefault="007A3184" w:rsidP="00950A46">
            <w:r>
              <w:t>chown –R oseasy</w:t>
            </w:r>
            <w:r>
              <w:rPr>
                <w:rFonts w:hint="eastAsia"/>
              </w:rPr>
              <w:t xml:space="preserve">:oseasy </w:t>
            </w:r>
            <w:r w:rsidRPr="003D5C75">
              <w:t>/var/lib/mysql/</w:t>
            </w:r>
          </w:p>
          <w:p w:rsidR="007A3184" w:rsidRPr="00E4107D" w:rsidRDefault="007A3184" w:rsidP="00950A46">
            <w:pP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</w:pPr>
            <w:r w:rsidRPr="003D5C75">
              <w:t>chmod 777 –R /var/lib/mysql/</w:t>
            </w:r>
          </w:p>
        </w:tc>
      </w:tr>
    </w:tbl>
    <w:p w:rsidR="007A3184" w:rsidRDefault="007A3184" w:rsidP="007A3184"/>
    <w:p w:rsidR="007A3184" w:rsidRDefault="007A3184" w:rsidP="007A3184">
      <w:r>
        <w:rPr>
          <w:rFonts w:hint="eastAsia"/>
        </w:rPr>
        <w:t>设置用户</w:t>
      </w:r>
      <w:r>
        <w:rPr>
          <w:rFonts w:hint="eastAsia"/>
        </w:rPr>
        <w:t xml:space="preserve"> root </w:t>
      </w:r>
      <w:r>
        <w:rPr>
          <w:rFonts w:hint="eastAsia"/>
        </w:rPr>
        <w:t>可以在任意</w:t>
      </w:r>
      <w:r>
        <w:rPr>
          <w:rFonts w:hint="eastAsia"/>
        </w:rPr>
        <w:t xml:space="preserve"> IP </w:t>
      </w:r>
      <w:r>
        <w:rPr>
          <w:rFonts w:hint="eastAsia"/>
        </w:rPr>
        <w:t>下被访问：</w:t>
      </w:r>
    </w:p>
    <w:p w:rsidR="007A3184" w:rsidRDefault="007A3184" w:rsidP="007A3184">
      <w:bookmarkStart w:id="129" w:name="OLE_LINK202"/>
      <w:bookmarkStart w:id="130" w:name="OLE_LINK203"/>
      <w:r>
        <w:rPr>
          <w:rFonts w:hint="eastAsia"/>
        </w:rPr>
        <w:t>grant all privileges on *.* to root@"%" identified by "</w:t>
      </w:r>
      <w:r>
        <w:rPr>
          <w:rFonts w:hint="eastAsia"/>
        </w:rPr>
        <w:t>新密码</w:t>
      </w:r>
      <w:r>
        <w:rPr>
          <w:rFonts w:hint="eastAsia"/>
        </w:rPr>
        <w:t>";</w:t>
      </w:r>
    </w:p>
    <w:bookmarkEnd w:id="129"/>
    <w:bookmarkEnd w:id="130"/>
    <w:p w:rsidR="007A3184" w:rsidRDefault="007A3184" w:rsidP="007A3184">
      <w:r>
        <w:rPr>
          <w:rFonts w:hint="eastAsia"/>
        </w:rPr>
        <w:t>刷新权限使之生效</w:t>
      </w:r>
    </w:p>
    <w:p w:rsidR="007A3184" w:rsidRDefault="007A3184" w:rsidP="007A3184">
      <w:bookmarkStart w:id="131" w:name="OLE_LINK204"/>
      <w:r>
        <w:lastRenderedPageBreak/>
        <w:t>flush privileges;</w:t>
      </w:r>
    </w:p>
    <w:bookmarkEnd w:id="131"/>
    <w:p w:rsidR="007A3184" w:rsidRDefault="007A3184" w:rsidP="007A3184">
      <w:r>
        <w:t>exit;</w:t>
      </w:r>
    </w:p>
    <w:p w:rsidR="007A3184" w:rsidRDefault="007A3184" w:rsidP="007A3184">
      <w:r w:rsidRPr="00D82EA3">
        <w:rPr>
          <w:rFonts w:hint="eastAsia"/>
        </w:rPr>
        <w:t>此时使用远程机器进行访问</w:t>
      </w:r>
    </w:p>
    <w:p w:rsidR="007A3184" w:rsidRPr="006835C6" w:rsidRDefault="007A3184" w:rsidP="007A3184">
      <w:pPr>
        <w:pStyle w:val="2"/>
        <w:numPr>
          <w:ilvl w:val="0"/>
          <w:numId w:val="7"/>
        </w:numPr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</w:pPr>
      <w:r w:rsidRPr="006835C6">
        <w:rPr>
          <w:rStyle w:val="a8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添加服务</w:t>
      </w:r>
      <w:r w:rsidRPr="00AF53CD"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  <w:t>系统服务</w:t>
      </w:r>
      <w:r w:rsidRPr="006835C6"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184" w:rsidRPr="00E4107D" w:rsidTr="00950A46">
        <w:tc>
          <w:tcPr>
            <w:tcW w:w="8522" w:type="dxa"/>
            <w:shd w:val="clear" w:color="auto" w:fill="auto"/>
          </w:tcPr>
          <w:p w:rsidR="007A3184" w:rsidRPr="002B0392" w:rsidRDefault="007A3184" w:rsidP="00950A46">
            <w:bookmarkStart w:id="132" w:name="OLE_LINK205"/>
            <w:bookmarkStart w:id="133" w:name="OLE_LINK206"/>
            <w:r w:rsidRPr="002B0392">
              <w:t>cp -a ./support-files/mysql.server /etc/init.d/mysqld</w:t>
            </w:r>
          </w:p>
          <w:bookmarkEnd w:id="132"/>
          <w:bookmarkEnd w:id="133"/>
          <w:p w:rsidR="007A3184" w:rsidRPr="002B0392" w:rsidRDefault="007A3184" w:rsidP="00950A46">
            <w:r w:rsidRPr="002B0392">
              <w:t xml:space="preserve">su oseasy  </w:t>
            </w:r>
          </w:p>
          <w:p w:rsidR="007A3184" w:rsidRPr="002B0392" w:rsidRDefault="007A3184" w:rsidP="00950A46">
            <w:bookmarkStart w:id="134" w:name="OLE_LINK115"/>
            <w:r w:rsidRPr="002B0392">
              <w:t>service mysqld start</w:t>
            </w:r>
          </w:p>
          <w:bookmarkEnd w:id="134"/>
          <w:p w:rsidR="007A3184" w:rsidRPr="00E4107D" w:rsidRDefault="007A3184" w:rsidP="00950A46">
            <w:pPr>
              <w:rPr>
                <w:rFonts w:ascii="Consolas" w:hAnsi="Consolas"/>
                <w:color w:val="000000"/>
                <w:sz w:val="27"/>
                <w:szCs w:val="27"/>
                <w:shd w:val="clear" w:color="auto" w:fill="FFFFFF"/>
              </w:rPr>
            </w:pPr>
            <w:r w:rsidRPr="002B0392">
              <w:t>ps –ef</w:t>
            </w:r>
            <w:r w:rsidRPr="002B0392">
              <w:rPr>
                <w:rFonts w:hint="eastAsia"/>
              </w:rPr>
              <w:t>|</w:t>
            </w:r>
            <w:r w:rsidRPr="002B0392">
              <w:t>grep mysql</w:t>
            </w:r>
          </w:p>
        </w:tc>
      </w:tr>
    </w:tbl>
    <w:p w:rsidR="007A3184" w:rsidRPr="00E4107D" w:rsidRDefault="007A3184" w:rsidP="007A3184">
      <w:pPr>
        <w:rPr>
          <w:rFonts w:ascii="simsun" w:hAnsi="simsun" w:hint="eastAsia"/>
          <w:color w:val="000000"/>
          <w:szCs w:val="21"/>
          <w:shd w:val="clear" w:color="auto" w:fill="EBEBEB"/>
        </w:rPr>
      </w:pPr>
      <w:r w:rsidRPr="00E4107D">
        <w:rPr>
          <w:rFonts w:hint="eastAsia"/>
          <w:color w:val="000000"/>
        </w:rPr>
        <w:t>如果出现</w:t>
      </w:r>
      <w:r w:rsidRPr="00E4107D">
        <w:rPr>
          <w:rFonts w:ascii="simsun" w:hAnsi="simsun"/>
          <w:color w:val="000000"/>
          <w:szCs w:val="21"/>
          <w:shd w:val="clear" w:color="auto" w:fill="EBEBEB"/>
        </w:rPr>
        <w:t>Starting MySQL...The server quit without</w:t>
      </w:r>
      <w:r w:rsidRPr="00E4107D">
        <w:rPr>
          <w:rStyle w:val="apple-converted-space"/>
          <w:rFonts w:ascii="simsun" w:hAnsi="simsun"/>
          <w:color w:val="000000"/>
          <w:szCs w:val="21"/>
          <w:shd w:val="clear" w:color="auto" w:fill="EBEBEB"/>
        </w:rPr>
        <w:t> </w:t>
      </w:r>
      <w:r w:rsidRPr="00E4107D">
        <w:rPr>
          <w:rFonts w:ascii="simsun" w:hAnsi="simsun"/>
          <w:color w:val="000000"/>
          <w:szCs w:val="21"/>
          <w:shd w:val="clear" w:color="auto" w:fill="EBEBEB"/>
        </w:rPr>
        <w:t>updating PID file</w:t>
      </w:r>
      <w:r w:rsidRPr="00E4107D">
        <w:rPr>
          <w:rFonts w:ascii="simsun" w:hAnsi="simsun"/>
          <w:color w:val="000000"/>
          <w:szCs w:val="21"/>
          <w:shd w:val="clear" w:color="auto" w:fill="EBEBEB"/>
        </w:rPr>
        <w:t>这样的问题</w:t>
      </w:r>
      <w:r w:rsidRPr="00E4107D">
        <w:rPr>
          <w:rFonts w:ascii="simsun" w:hAnsi="simsun" w:hint="eastAsia"/>
          <w:color w:val="000000"/>
          <w:szCs w:val="21"/>
          <w:shd w:val="clear" w:color="auto" w:fill="EBEBEB"/>
        </w:rPr>
        <w:t>，</w:t>
      </w:r>
    </w:p>
    <w:p w:rsidR="007A3184" w:rsidRPr="00E4107D" w:rsidRDefault="007A3184" w:rsidP="007A3184">
      <w:pPr>
        <w:rPr>
          <w:rFonts w:ascii="simsun" w:hAnsi="simsun" w:hint="eastAsia"/>
          <w:color w:val="000000"/>
          <w:szCs w:val="21"/>
          <w:shd w:val="clear" w:color="auto" w:fill="EBEBEB"/>
        </w:rPr>
      </w:pPr>
      <w:r w:rsidRPr="00E4107D">
        <w:rPr>
          <w:rFonts w:ascii="simsun" w:hAnsi="simsun"/>
          <w:color w:val="000000"/>
          <w:szCs w:val="21"/>
          <w:shd w:val="clear" w:color="auto" w:fill="EBEBEB"/>
        </w:rPr>
        <w:t>用</w:t>
      </w:r>
      <w:bookmarkStart w:id="135" w:name="OLE_LINK207"/>
      <w:bookmarkStart w:id="136" w:name="OLE_LINK208"/>
      <w:r>
        <w:rPr>
          <w:rFonts w:ascii="Verdana" w:hAnsi="Verdana"/>
          <w:color w:val="333333"/>
          <w:szCs w:val="21"/>
          <w:shd w:val="clear" w:color="auto" w:fill="FFFFFF"/>
        </w:rPr>
        <w:t xml:space="preserve">chown </w:t>
      </w:r>
      <w:r w:rsidR="006D6CFD">
        <w:rPr>
          <w:rFonts w:ascii="Verdana" w:hAnsi="Verdana" w:hint="eastAsia"/>
          <w:color w:val="333333"/>
          <w:szCs w:val="21"/>
          <w:shd w:val="clear" w:color="auto" w:fill="FFFFFF"/>
        </w:rPr>
        <w:t>-</w:t>
      </w:r>
      <w:r>
        <w:t>R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oseasy:</w:t>
      </w:r>
      <w:r>
        <w:rPr>
          <w:rFonts w:ascii="Verdana" w:hAnsi="Verdana"/>
          <w:color w:val="333333"/>
          <w:szCs w:val="21"/>
          <w:shd w:val="clear" w:color="auto" w:fill="FFFFFF"/>
        </w:rPr>
        <w:t>oseasy  /usr/local/mysql/</w:t>
      </w:r>
      <w:bookmarkEnd w:id="135"/>
      <w:bookmarkEnd w:id="136"/>
    </w:p>
    <w:p w:rsidR="007A3184" w:rsidRPr="00E4107D" w:rsidRDefault="007A3184" w:rsidP="007A3184">
      <w:pPr>
        <w:rPr>
          <w:rFonts w:ascii="simsun" w:hAnsi="simsun" w:hint="eastAsia"/>
          <w:color w:val="000000"/>
          <w:szCs w:val="21"/>
          <w:shd w:val="clear" w:color="auto" w:fill="EBEBEB"/>
        </w:rPr>
      </w:pPr>
      <w:r w:rsidRPr="00E4107D">
        <w:rPr>
          <w:rFonts w:ascii="simsun" w:hAnsi="simsun"/>
          <w:color w:val="000000"/>
          <w:szCs w:val="21"/>
          <w:shd w:val="clear" w:color="auto" w:fill="EBEBEB"/>
        </w:rPr>
        <w:t>请切换</w:t>
      </w:r>
      <w:r w:rsidRPr="00E4107D">
        <w:rPr>
          <w:rFonts w:ascii="simsun" w:hAnsi="simsun"/>
          <w:color w:val="000000"/>
          <w:szCs w:val="21"/>
          <w:shd w:val="clear" w:color="auto" w:fill="EBEBEB"/>
        </w:rPr>
        <w:t>oseasy</w:t>
      </w:r>
      <w:r w:rsidRPr="00E4107D">
        <w:rPr>
          <w:rFonts w:ascii="simsun" w:hAnsi="simsun"/>
          <w:color w:val="000000"/>
          <w:szCs w:val="21"/>
          <w:shd w:val="clear" w:color="auto" w:fill="EBEBEB"/>
        </w:rPr>
        <w:t>用户</w:t>
      </w:r>
      <w:r w:rsidRPr="00E4107D">
        <w:rPr>
          <w:rFonts w:ascii="simsun" w:hAnsi="simsun" w:hint="eastAsia"/>
          <w:color w:val="000000"/>
          <w:szCs w:val="21"/>
          <w:shd w:val="clear" w:color="auto" w:fill="EBEBEB"/>
        </w:rPr>
        <w:t>，</w:t>
      </w:r>
      <w:r w:rsidRPr="00E4107D">
        <w:rPr>
          <w:rFonts w:ascii="simsun" w:hAnsi="simsun"/>
          <w:color w:val="000000"/>
          <w:szCs w:val="21"/>
          <w:shd w:val="clear" w:color="auto" w:fill="EBEBEB"/>
        </w:rPr>
        <w:t>权限问题引起的</w:t>
      </w:r>
    </w:p>
    <w:p w:rsidR="007A3184" w:rsidRPr="00347D50" w:rsidRDefault="007A3184" w:rsidP="007A3184"/>
    <w:p w:rsidR="007A3184" w:rsidRDefault="007A3184" w:rsidP="007A3184">
      <w:pPr>
        <w:pStyle w:val="2"/>
        <w:numPr>
          <w:ilvl w:val="0"/>
          <w:numId w:val="7"/>
        </w:numPr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</w:pPr>
      <w:r>
        <w:rPr>
          <w:rStyle w:val="a8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数据的导入导出</w:t>
      </w:r>
    </w:p>
    <w:p w:rsidR="00667AF4" w:rsidRDefault="00667AF4" w:rsidP="00667AF4">
      <w:r>
        <w:rPr>
          <w:rFonts w:hint="eastAsia"/>
        </w:rPr>
        <w:t>方法一</w:t>
      </w:r>
    </w:p>
    <w:p w:rsidR="00586C4E" w:rsidRDefault="006D45B8" w:rsidP="00667AF4">
      <w:r>
        <w:t xml:space="preserve">cd </w:t>
      </w:r>
      <w:r w:rsidRPr="006D45B8">
        <w:t>/usr/local/mysql/bin</w:t>
      </w:r>
    </w:p>
    <w:p w:rsidR="005B5E44" w:rsidRDefault="005B5E44" w:rsidP="00667AF4">
      <w:r w:rsidRPr="005B5E44">
        <w:t>./mysql -uroot -p123456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连接</w:t>
      </w:r>
      <w:r>
        <w:rPr>
          <w:rFonts w:hint="eastAsia"/>
        </w:rPr>
        <w:t>mysql</w:t>
      </w:r>
    </w:p>
    <w:p w:rsidR="00667AF4" w:rsidRPr="009428AF" w:rsidRDefault="00667AF4" w:rsidP="009428AF">
      <w:pPr>
        <w:pStyle w:val="HTML"/>
        <w:shd w:val="clear" w:color="auto" w:fill="FFFFFF"/>
        <w:rPr>
          <w:color w:val="000000"/>
          <w:sz w:val="20"/>
          <w:szCs w:val="20"/>
        </w:rPr>
      </w:pPr>
      <w:r>
        <w:t xml:space="preserve">mysql&gt;create database </w:t>
      </w:r>
      <w:bookmarkStart w:id="137" w:name="OLE_LINK142"/>
      <w:bookmarkStart w:id="138" w:name="OLE_LINK143"/>
      <w:r w:rsidR="004502ED">
        <w:rPr>
          <w:rFonts w:hint="eastAsia"/>
          <w:b/>
          <w:bCs/>
          <w:color w:val="008000"/>
          <w:sz w:val="20"/>
          <w:szCs w:val="20"/>
        </w:rPr>
        <w:t>pro</w:t>
      </w:r>
      <w:r w:rsidR="004502ED" w:rsidRPr="004502ED">
        <w:rPr>
          <w:rFonts w:hint="eastAsia"/>
          <w:b/>
          <w:bCs/>
          <w:color w:val="008000"/>
          <w:sz w:val="20"/>
          <w:szCs w:val="20"/>
        </w:rPr>
        <w:t>_creativecloud</w:t>
      </w:r>
      <w:bookmarkEnd w:id="137"/>
      <w:bookmarkEnd w:id="138"/>
      <w:r>
        <w:t>;</w:t>
      </w:r>
    </w:p>
    <w:p w:rsidR="00667AF4" w:rsidRDefault="00667AF4" w:rsidP="00667AF4">
      <w:r>
        <w:t xml:space="preserve">mysql&gt;use </w:t>
      </w:r>
      <w:r w:rsidR="00701503">
        <w:rPr>
          <w:rFonts w:hint="eastAsia"/>
          <w:b/>
          <w:bCs/>
          <w:color w:val="008000"/>
          <w:sz w:val="20"/>
        </w:rPr>
        <w:t>pro</w:t>
      </w:r>
      <w:r w:rsidR="00701503" w:rsidRPr="004502ED">
        <w:rPr>
          <w:rFonts w:hint="eastAsia"/>
          <w:b/>
          <w:bCs/>
          <w:color w:val="008000"/>
          <w:sz w:val="20"/>
        </w:rPr>
        <w:t>_creativecloud</w:t>
      </w:r>
      <w:r>
        <w:t>;</w:t>
      </w:r>
    </w:p>
    <w:p w:rsidR="00667AF4" w:rsidRPr="005D5479" w:rsidRDefault="00667AF4" w:rsidP="00667AF4">
      <w:r>
        <w:t>mysql&gt;source /home/abc/abc.sql;</w:t>
      </w:r>
    </w:p>
    <w:p w:rsidR="00667AF4" w:rsidRDefault="00667AF4" w:rsidP="00667AF4">
      <w:r>
        <w:rPr>
          <w:rFonts w:hint="eastAsia"/>
        </w:rPr>
        <w:t>方法二</w:t>
      </w:r>
    </w:p>
    <w:p w:rsidR="00667AF4" w:rsidRDefault="00667AF4" w:rsidP="00667AF4">
      <w:r>
        <w:rPr>
          <w:rFonts w:hint="eastAsia"/>
        </w:rPr>
        <w:t>mysql -u</w:t>
      </w:r>
      <w:r>
        <w:rPr>
          <w:rFonts w:hint="eastAsia"/>
        </w:rPr>
        <w:t>用户名</w:t>
      </w:r>
      <w:r>
        <w:rPr>
          <w:rFonts w:hint="eastAsia"/>
        </w:rPr>
        <w:t xml:space="preserve"> -p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&lt; </w:t>
      </w:r>
      <w:r>
        <w:rPr>
          <w:rFonts w:hint="eastAsia"/>
        </w:rPr>
        <w:t>数据库名</w:t>
      </w:r>
      <w:r w:rsidR="006A2DC2">
        <w:rPr>
          <w:rFonts w:hint="eastAsia"/>
        </w:rPr>
        <w:t>.sql</w:t>
      </w:r>
    </w:p>
    <w:p w:rsidR="007A3184" w:rsidRDefault="00667AF4" w:rsidP="00667AF4">
      <w:r>
        <w:t># mysqlimport -u root -p123456 &lt;  20170423_3.sql</w:t>
      </w:r>
    </w:p>
    <w:p w:rsidR="00586C4E" w:rsidRDefault="00586C4E" w:rsidP="00667AF4">
      <w:r>
        <w:lastRenderedPageBreak/>
        <w:t>方法三</w:t>
      </w:r>
    </w:p>
    <w:p w:rsidR="006649CB" w:rsidRDefault="006649CB" w:rsidP="00667AF4">
      <w:r>
        <w:t>用可视化工具</w:t>
      </w:r>
      <w:r w:rsidRPr="006649CB">
        <w:t>SQLyog</w:t>
      </w:r>
      <w:r>
        <w:t>导入</w:t>
      </w:r>
    </w:p>
    <w:p w:rsidR="006649CB" w:rsidRDefault="00AC2E8C" w:rsidP="00667AF4">
      <w:r>
        <w:t>安装</w:t>
      </w:r>
      <w:r>
        <w:t>sqlyong.</w:t>
      </w:r>
      <w:r>
        <w:t>连接上</w:t>
      </w:r>
      <w:r>
        <w:t>mysql</w:t>
      </w:r>
    </w:p>
    <w:p w:rsidR="00C1369F" w:rsidRDefault="00C1369F" w:rsidP="00C1369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1369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506" cy="2087792"/>
            <wp:effectExtent l="0" t="0" r="635" b="8255"/>
            <wp:docPr id="3" name="图片 3" descr="C:\Users\victor\AppData\Roaming\Tencent\Users\3040652\QQ\WinTemp\RichOle\6F$SMFZ%T9V83P157K%WA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AppData\Roaming\Tencent\Users\3040652\QQ\WinTemp\RichOle\6F$SMFZ%T9V83P157K%WA0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68" cy="20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79" w:rsidRPr="00C1369F" w:rsidRDefault="005D5479" w:rsidP="00C1369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D547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138F9ED" wp14:editId="21D8AEE6">
            <wp:extent cx="3445501" cy="1384814"/>
            <wp:effectExtent l="0" t="0" r="3175" b="6350"/>
            <wp:docPr id="6" name="图片 6" descr="C:\Users\victor\AppData\Roaming\Tencent\Users\3040652\QQ\WinTemp\RichOle\BPD2%BTXG9F7BP3M522D`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\AppData\Roaming\Tencent\Users\3040652\QQ\WinTemp\RichOle\BPD2%BTXG9F7BP3M522D`_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730" cy="14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8C" w:rsidRDefault="005D5479" w:rsidP="005D547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指定给出的sql文件导入。</w:t>
      </w:r>
    </w:p>
    <w:p w:rsidR="00DD6BC8" w:rsidRDefault="00DD6BC8" w:rsidP="0080193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</w:t>
      </w:r>
      <w:r w:rsidRPr="00801934">
        <w:rPr>
          <w:rFonts w:ascii="Verdana" w:eastAsia="黑体" w:hAnsi="Verdana" w:hint="eastAsia"/>
          <w:bCs/>
          <w:sz w:val="30"/>
          <w:szCs w:val="30"/>
        </w:rPr>
        <w:t xml:space="preserve"> redis</w:t>
      </w:r>
      <w:r w:rsidRPr="00801934">
        <w:rPr>
          <w:rFonts w:ascii="Verdana" w:eastAsia="黑体" w:hAnsi="Verdana" w:hint="eastAsia"/>
          <w:bCs/>
          <w:sz w:val="30"/>
          <w:szCs w:val="30"/>
        </w:rPr>
        <w:t>的安装（单机）</w:t>
      </w:r>
    </w:p>
    <w:p w:rsidR="00E353D0" w:rsidRDefault="00910D23" w:rsidP="00177B1F">
      <w:pPr>
        <w:pStyle w:val="2"/>
        <w:numPr>
          <w:ilvl w:val="0"/>
          <w:numId w:val="8"/>
        </w:numPr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</w:pPr>
      <w:r w:rsidRPr="00177B1F">
        <w:rPr>
          <w:rStyle w:val="a8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安装redis</w:t>
      </w:r>
    </w:p>
    <w:p w:rsidR="005E7C0F" w:rsidRDefault="00E62149" w:rsidP="005E7C0F">
      <w:r>
        <w:t>上传</w:t>
      </w:r>
      <w:bookmarkStart w:id="139" w:name="OLE_LINK28"/>
      <w:bookmarkStart w:id="140" w:name="OLE_LINK29"/>
      <w:r w:rsidR="00632D10" w:rsidRPr="003B180E">
        <w:t>redis-3.0.7.tar.gz</w:t>
      </w:r>
      <w:bookmarkEnd w:id="139"/>
      <w:bookmarkEnd w:id="140"/>
      <w:r>
        <w:t>至服务器</w:t>
      </w:r>
      <w:r w:rsidR="00415CB0">
        <w:rPr>
          <w:rFonts w:hint="eastAsia"/>
        </w:rPr>
        <w:t>,</w:t>
      </w:r>
      <w:r w:rsidR="00415CB0">
        <w:rPr>
          <w:rFonts w:hint="eastAsia"/>
        </w:rPr>
        <w:t>解压至</w:t>
      </w:r>
      <w:r w:rsidR="00415CB0">
        <w:rPr>
          <w:rFonts w:hint="eastAsia"/>
        </w:rPr>
        <w:t>/usr/local/</w:t>
      </w:r>
      <w:r w:rsidR="000D1FFA" w:rsidRPr="000D1FFA">
        <w:t>redis-3.0.7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232"/>
      </w:tblGrid>
      <w:tr w:rsidR="004C3591" w:rsidTr="004C3591">
        <w:tc>
          <w:tcPr>
            <w:tcW w:w="6232" w:type="dxa"/>
            <w:shd w:val="clear" w:color="auto" w:fill="D9D9D9" w:themeFill="background1" w:themeFillShade="D9"/>
          </w:tcPr>
          <w:p w:rsidR="004C3591" w:rsidRDefault="004C3591" w:rsidP="004C3591">
            <w:r>
              <w:t xml:space="preserve">tar zxvf </w:t>
            </w:r>
            <w:bookmarkStart w:id="141" w:name="OLE_LINK32"/>
            <w:r w:rsidRPr="003B180E">
              <w:t>redis-3.0.7.tar.gz</w:t>
            </w:r>
            <w:bookmarkEnd w:id="141"/>
            <w:r>
              <w:t xml:space="preserve">  </w:t>
            </w:r>
            <w:r>
              <w:rPr>
                <w:rFonts w:hint="eastAsia"/>
              </w:rPr>
              <w:t>/usr/local</w:t>
            </w:r>
          </w:p>
          <w:p w:rsidR="004C3591" w:rsidRDefault="004C3591" w:rsidP="005E7C0F">
            <w:r>
              <w:t xml:space="preserve">ln –s </w:t>
            </w:r>
            <w:r w:rsidRPr="003B180E">
              <w:t>redis-3.0.7.tar.gz</w:t>
            </w:r>
            <w:r>
              <w:t xml:space="preserve"> </w:t>
            </w:r>
            <w:r w:rsidR="005215E6">
              <w:t xml:space="preserve"> </w:t>
            </w:r>
            <w:r>
              <w:rPr>
                <w:rFonts w:hint="eastAsia"/>
              </w:rPr>
              <w:t>redis</w:t>
            </w:r>
          </w:p>
          <w:p w:rsidR="009F3162" w:rsidRDefault="009F3162" w:rsidP="005E7C0F">
            <w:r>
              <w:t>cd /usr/local/redis</w:t>
            </w:r>
          </w:p>
          <w:p w:rsidR="00D361D8" w:rsidRPr="004C3591" w:rsidRDefault="00D361D8" w:rsidP="005E7C0F">
            <w:bookmarkStart w:id="142" w:name="OLE_LINK146"/>
            <w:bookmarkStart w:id="143" w:name="OLE_LINK147"/>
            <w:r w:rsidRPr="00D361D8">
              <w:t>make</w:t>
            </w:r>
            <w:bookmarkEnd w:id="142"/>
            <w:bookmarkEnd w:id="143"/>
          </w:p>
        </w:tc>
      </w:tr>
    </w:tbl>
    <w:p w:rsidR="004C3591" w:rsidRPr="00735CD3" w:rsidRDefault="0054696A" w:rsidP="005E7C0F">
      <w:r w:rsidRPr="00735CD3">
        <w:t>二进制文件是编译完成后在</w:t>
      </w:r>
      <w:r w:rsidRPr="00735CD3">
        <w:t>src</w:t>
      </w:r>
      <w:r w:rsidRPr="00735CD3">
        <w:t>目录下，通过下面的命令启动</w:t>
      </w:r>
      <w:r w:rsidRPr="00735CD3">
        <w:t>Redis</w:t>
      </w:r>
      <w:r w:rsidRPr="00735CD3">
        <w:t>服务</w:t>
      </w:r>
    </w:p>
    <w:p w:rsidR="007C3ADA" w:rsidRPr="00735CD3" w:rsidRDefault="00735CD3" w:rsidP="007C3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35CD3">
        <w:t>#</w:t>
      </w:r>
      <w:r w:rsidR="007C3ADA" w:rsidRPr="00735CD3">
        <w:t xml:space="preserve"> </w:t>
      </w:r>
      <w:bookmarkStart w:id="144" w:name="OLE_LINK116"/>
      <w:bookmarkStart w:id="145" w:name="OLE_LINK117"/>
      <w:bookmarkStart w:id="146" w:name="OLE_LINK148"/>
      <w:r w:rsidR="00F348F3" w:rsidRPr="00F348F3">
        <w:t>nohup  ./redis-server &amp;</w:t>
      </w:r>
      <w:bookmarkEnd w:id="144"/>
      <w:bookmarkEnd w:id="145"/>
      <w:r w:rsidR="00261E5B">
        <w:t xml:space="preserve"> </w:t>
      </w:r>
      <w:bookmarkEnd w:id="146"/>
      <w:r w:rsidR="00261E5B">
        <w:t xml:space="preserve">       </w:t>
      </w:r>
      <w:r w:rsidR="00261E5B">
        <w:rPr>
          <w:rFonts w:hint="eastAsia"/>
        </w:rPr>
        <w:t>###</w:t>
      </w:r>
      <w:r w:rsidR="00261E5B">
        <w:t>启动</w:t>
      </w:r>
      <w:r w:rsidR="00261E5B">
        <w:t>redis</w:t>
      </w:r>
    </w:p>
    <w:p w:rsidR="007C3ADA" w:rsidRPr="00735CD3" w:rsidRDefault="00735CD3" w:rsidP="007C3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35CD3">
        <w:t>你可以使用内置的客户端命令</w:t>
      </w:r>
      <w:r w:rsidRPr="00735CD3">
        <w:t>redis-cli</w:t>
      </w:r>
      <w:r w:rsidRPr="00735CD3">
        <w:t>进行使用：</w:t>
      </w:r>
    </w:p>
    <w:p w:rsidR="00735CD3" w:rsidRPr="00735CD3" w:rsidRDefault="00735CD3" w:rsidP="00735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35CD3">
        <w:t># src/redis-cli</w:t>
      </w:r>
    </w:p>
    <w:p w:rsidR="00735CD3" w:rsidRPr="00735CD3" w:rsidRDefault="00735CD3" w:rsidP="00735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35CD3">
        <w:t>redis&gt; set foo bar</w:t>
      </w:r>
    </w:p>
    <w:p w:rsidR="00FF3466" w:rsidRPr="00735CD3" w:rsidRDefault="00735CD3" w:rsidP="00735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35CD3">
        <w:t>OK</w:t>
      </w:r>
    </w:p>
    <w:p w:rsidR="00735CD3" w:rsidRPr="00735CD3" w:rsidRDefault="00735CD3" w:rsidP="00735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35CD3">
        <w:t>redis&gt; get foo</w:t>
      </w:r>
    </w:p>
    <w:p w:rsidR="00735CD3" w:rsidRDefault="00735CD3" w:rsidP="001727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35CD3">
        <w:t>"bar"</w:t>
      </w:r>
    </w:p>
    <w:p w:rsidR="009E4AA6" w:rsidRDefault="009E4AA6" w:rsidP="001727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t>如果</w:t>
      </w:r>
      <w:r>
        <w:t>make</w:t>
      </w:r>
      <w:r>
        <w:t>时出现</w:t>
      </w:r>
      <w:r>
        <w:rPr>
          <w:rFonts w:ascii="Arial" w:hAnsi="Arial" w:cs="Arial"/>
          <w:color w:val="000000"/>
          <w:szCs w:val="21"/>
          <w:shd w:val="clear" w:color="auto" w:fill="FFFFFF"/>
        </w:rPr>
        <w:t>zmalloc.h:50:31: </w:t>
      </w:r>
      <w:r>
        <w:rPr>
          <w:rFonts w:ascii="Arial" w:hAnsi="Arial" w:cs="Arial"/>
          <w:color w:val="000000"/>
          <w:szCs w:val="21"/>
          <w:shd w:val="clear" w:color="auto" w:fill="FFFFFF"/>
        </w:rPr>
        <w:t>错误：</w:t>
      </w:r>
      <w:r>
        <w:rPr>
          <w:rFonts w:ascii="Arial" w:hAnsi="Arial" w:cs="Arial"/>
          <w:color w:val="000000"/>
          <w:szCs w:val="21"/>
          <w:shd w:val="clear" w:color="auto" w:fill="FFFFFF"/>
        </w:rPr>
        <w:t>jemalloc/jemalloc.h</w:t>
      </w:r>
      <w:r>
        <w:rPr>
          <w:rFonts w:ascii="Arial" w:hAnsi="Arial" w:cs="Arial"/>
          <w:color w:val="000000"/>
          <w:szCs w:val="21"/>
          <w:shd w:val="clear" w:color="auto" w:fill="FFFFFF"/>
        </w:rPr>
        <w:t>：没有那个文件或目录</w:t>
      </w:r>
    </w:p>
    <w:p w:rsidR="009E4AA6" w:rsidRDefault="009E4AA6" w:rsidP="001727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请</w:t>
      </w:r>
    </w:p>
    <w:p w:rsidR="009E4AA6" w:rsidRPr="00735CD3" w:rsidRDefault="009E4AA6" w:rsidP="001727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Arial" w:hAnsi="Arial" w:cs="Arial"/>
          <w:color w:val="000000"/>
          <w:szCs w:val="21"/>
          <w:shd w:val="clear" w:color="auto" w:fill="FFFFFF"/>
        </w:rPr>
        <w:t>make MALLOC=libc</w:t>
      </w:r>
    </w:p>
    <w:p w:rsidR="007A3184" w:rsidRPr="000C3BA9" w:rsidRDefault="007A3184" w:rsidP="007A318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>
        <w:rPr>
          <w:rFonts w:ascii="Verdana" w:eastAsia="黑体" w:hAnsi="Verdana"/>
          <w:bCs/>
          <w:sz w:val="30"/>
          <w:szCs w:val="30"/>
        </w:rPr>
        <w:lastRenderedPageBreak/>
        <w:t>tomcat</w:t>
      </w:r>
      <w:r w:rsidRPr="000C3BA9">
        <w:rPr>
          <w:rFonts w:ascii="Verdana" w:eastAsia="黑体" w:hAnsi="Verdana" w:hint="eastAsia"/>
          <w:bCs/>
          <w:sz w:val="30"/>
          <w:szCs w:val="30"/>
        </w:rPr>
        <w:t>服务器安装（单机）</w:t>
      </w:r>
    </w:p>
    <w:p w:rsidR="007A3184" w:rsidRDefault="007A3184" w:rsidP="00177B1F">
      <w:pPr>
        <w:pStyle w:val="2"/>
        <w:numPr>
          <w:ilvl w:val="0"/>
          <w:numId w:val="13"/>
        </w:numPr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</w:pPr>
      <w:r w:rsidRPr="00393918"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  <w:t xml:space="preserve">安装tomcat  </w:t>
      </w:r>
    </w:p>
    <w:p w:rsidR="007A3184" w:rsidRDefault="007A3184" w:rsidP="007A3184">
      <w:r>
        <w:rPr>
          <w:rFonts w:hint="eastAsia"/>
        </w:rPr>
        <w:t>上传</w:t>
      </w:r>
      <w:r w:rsidRPr="007E0CEA">
        <w:t>apache-tomcat-8.5.11.tar.gz</w:t>
      </w:r>
      <w:r>
        <w:t xml:space="preserve"> </w:t>
      </w:r>
      <w:r>
        <w:t>至服务器</w:t>
      </w:r>
      <w:r>
        <w:rPr>
          <w:rFonts w:hint="eastAsia"/>
        </w:rPr>
        <w:t>。解压</w:t>
      </w:r>
      <w:r>
        <w:t>至</w:t>
      </w:r>
      <w:bookmarkStart w:id="147" w:name="OLE_LINK18"/>
      <w:r>
        <w:rPr>
          <w:rFonts w:hint="eastAsia"/>
        </w:rPr>
        <w:t>/usr/local/</w:t>
      </w:r>
      <w:bookmarkEnd w:id="147"/>
      <w:r w:rsidRPr="007E0CEA">
        <w:t xml:space="preserve"> apache-tomcat-8.5.11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BFBFBF"/>
          </w:tcPr>
          <w:p w:rsidR="007A3184" w:rsidRDefault="007A3184" w:rsidP="00950A46">
            <w:bookmarkStart w:id="148" w:name="OLE_LINK19"/>
            <w:bookmarkStart w:id="149" w:name="OLE_LINK20"/>
            <w:bookmarkStart w:id="150" w:name="OLE_LINK21"/>
            <w:bookmarkStart w:id="151" w:name="OLE_LINK22"/>
            <w:bookmarkStart w:id="152" w:name="OLE_LINK23"/>
            <w:bookmarkStart w:id="153" w:name="OLE_LINK24"/>
            <w:r>
              <w:t xml:space="preserve">tar zxvf </w:t>
            </w:r>
            <w:r w:rsidRPr="007E0CEA">
              <w:t>apache-tomcat-8.5.11.tar.gz</w:t>
            </w:r>
            <w:r>
              <w:t xml:space="preserve">  </w:t>
            </w:r>
            <w:r>
              <w:rPr>
                <w:rFonts w:hint="eastAsia"/>
              </w:rPr>
              <w:t>/usr/local</w:t>
            </w:r>
          </w:p>
          <w:bookmarkEnd w:id="148"/>
          <w:bookmarkEnd w:id="149"/>
          <w:p w:rsidR="007A3184" w:rsidRDefault="007A3184" w:rsidP="00950A46">
            <w:r>
              <w:t xml:space="preserve">ln –s </w:t>
            </w:r>
            <w:r w:rsidRPr="007E0CEA">
              <w:t>apache-tomcat-8.5.11</w:t>
            </w:r>
            <w:r>
              <w:t xml:space="preserve"> tomcat</w:t>
            </w:r>
          </w:p>
        </w:tc>
      </w:tr>
      <w:bookmarkEnd w:id="150"/>
      <w:bookmarkEnd w:id="151"/>
      <w:bookmarkEnd w:id="152"/>
      <w:bookmarkEnd w:id="153"/>
    </w:tbl>
    <w:p w:rsidR="007A3184" w:rsidRPr="007E0CEA" w:rsidRDefault="007A3184" w:rsidP="007A3184"/>
    <w:p w:rsidR="007A3184" w:rsidRPr="00736E06" w:rsidRDefault="007A3184" w:rsidP="00177B1F">
      <w:pPr>
        <w:pStyle w:val="2"/>
        <w:numPr>
          <w:ilvl w:val="0"/>
          <w:numId w:val="13"/>
        </w:numPr>
        <w:rPr>
          <w:rStyle w:val="a8"/>
          <w:bCs w:val="0"/>
        </w:rPr>
      </w:pPr>
      <w:r w:rsidRPr="00736E06">
        <w:rPr>
          <w:rStyle w:val="a8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Tomcat</w:t>
      </w:r>
      <w:r w:rsidRPr="00736E06"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  <w:t>配置</w:t>
      </w:r>
    </w:p>
    <w:p w:rsidR="007A3184" w:rsidRDefault="007A3184" w:rsidP="007A3184">
      <w:pPr>
        <w:ind w:left="42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t>usr/local</w:t>
      </w:r>
      <w:r>
        <w:rPr>
          <w:rFonts w:hint="eastAsia"/>
        </w:rPr>
        <w:t>/</w:t>
      </w:r>
      <w:r>
        <w:t>tomcat</w:t>
      </w:r>
      <w:r>
        <w:rPr>
          <w:rFonts w:hint="eastAsia"/>
        </w:rPr>
        <w:t>/conf/</w:t>
      </w:r>
      <w:bookmarkStart w:id="154" w:name="OLE_LINK13"/>
      <w:r>
        <w:rPr>
          <w:rFonts w:hint="eastAsia"/>
        </w:rPr>
        <w:t>server.xml</w:t>
      </w:r>
    </w:p>
    <w:bookmarkEnd w:id="154"/>
    <w:p w:rsidR="007A3184" w:rsidRDefault="007A3184" w:rsidP="007A3184">
      <w:pPr>
        <w:ind w:left="420"/>
      </w:pPr>
      <w:r>
        <w:rPr>
          <w:noProof/>
        </w:rPr>
        <w:lastRenderedPageBreak/>
        <w:drawing>
          <wp:inline distT="0" distB="0" distL="0" distR="0">
            <wp:extent cx="5270500" cy="2903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CF" w:rsidRPr="001022CF" w:rsidRDefault="001022CF" w:rsidP="001022C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022C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0849" cy="1158240"/>
            <wp:effectExtent l="0" t="0" r="0" b="3810"/>
            <wp:docPr id="15" name="图片 15" descr="C:\Users\victor\AppData\Roaming\Tencent\Users\3040652\QQ\WinTemp\RichOle\ZW2Q}4V1RA1C]7MA%R9HO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AppData\Roaming\Tencent\Users\3040652\QQ\WinTemp\RichOle\ZW2Q}4V1RA1C]7MA%R9HO7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623" cy="11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CA" w:rsidRDefault="004641CA" w:rsidP="004641CA">
      <w:pPr>
        <w:ind w:left="420"/>
      </w:pPr>
      <w:r>
        <w:t>详细参考</w:t>
      </w:r>
      <w:r>
        <w:rPr>
          <w:rFonts w:hint="eastAsia"/>
        </w:rPr>
        <w:t>：</w:t>
      </w:r>
      <w:r>
        <w:rPr>
          <w:rFonts w:hint="eastAsia"/>
        </w:rPr>
        <w:t>server.xml</w:t>
      </w:r>
      <w:r>
        <w:t xml:space="preserve"> </w:t>
      </w:r>
      <w:r>
        <w:t>文件</w:t>
      </w:r>
      <w:r>
        <w:rPr>
          <w:rFonts w:hint="eastAsia"/>
        </w:rPr>
        <w:t>，</w:t>
      </w:r>
      <w:r>
        <w:t>已在目录包中提供</w:t>
      </w:r>
    </w:p>
    <w:p w:rsidR="007A3184" w:rsidRDefault="007A3184" w:rsidP="007A3184">
      <w:pPr>
        <w:ind w:left="420"/>
      </w:pPr>
    </w:p>
    <w:p w:rsidR="001022CF" w:rsidRDefault="001022CF" w:rsidP="007A3184">
      <w:pPr>
        <w:ind w:left="420"/>
      </w:pPr>
    </w:p>
    <w:p w:rsidR="001022CF" w:rsidRDefault="001022CF" w:rsidP="007A3184">
      <w:pPr>
        <w:ind w:left="420"/>
      </w:pPr>
    </w:p>
    <w:p w:rsidR="001022CF" w:rsidRDefault="001022CF" w:rsidP="007A3184">
      <w:pPr>
        <w:ind w:left="420"/>
      </w:pPr>
    </w:p>
    <w:p w:rsidR="007A3184" w:rsidRDefault="007A3184" w:rsidP="007A3184">
      <w:pPr>
        <w:ind w:left="420"/>
      </w:pPr>
      <w:r>
        <w:rPr>
          <w:rFonts w:hint="eastAsia"/>
        </w:rPr>
        <w:lastRenderedPageBreak/>
        <w:t>以上为当前配置值。</w:t>
      </w:r>
    </w:p>
    <w:p w:rsidR="007A3184" w:rsidRDefault="007A3184" w:rsidP="007A3184">
      <w:pPr>
        <w:ind w:left="420"/>
      </w:pPr>
      <w:r>
        <w:rPr>
          <w:rFonts w:hint="eastAsia"/>
        </w:rPr>
        <w:t>Jvm</w:t>
      </w:r>
      <w:r>
        <w:rPr>
          <w:rFonts w:hint="eastAsia"/>
        </w:rPr>
        <w:t>配置：</w:t>
      </w:r>
      <w:r>
        <w:rPr>
          <w:rFonts w:hint="eastAsia"/>
        </w:rPr>
        <w:t>/</w:t>
      </w:r>
      <w:r>
        <w:t>usr/local</w:t>
      </w:r>
      <w:r>
        <w:rPr>
          <w:rFonts w:hint="eastAsia"/>
        </w:rPr>
        <w:t>/</w:t>
      </w:r>
      <w:r>
        <w:t>tomcat</w:t>
      </w:r>
      <w:r>
        <w:rPr>
          <w:rFonts w:hint="eastAsia"/>
        </w:rPr>
        <w:t>/bin/catalina.sh</w:t>
      </w:r>
    </w:p>
    <w:p w:rsidR="00431545" w:rsidRDefault="00431545" w:rsidP="00431545"/>
    <w:p w:rsidR="007A3184" w:rsidRPr="00E977F4" w:rsidRDefault="007A3184" w:rsidP="007A3184">
      <w:pPr>
        <w:ind w:left="420"/>
      </w:pPr>
      <w:r>
        <w:rPr>
          <w:noProof/>
        </w:rPr>
        <w:drawing>
          <wp:inline distT="0" distB="0" distL="0" distR="0">
            <wp:extent cx="5266055" cy="236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84" w:rsidRPr="00912B94" w:rsidRDefault="007A3184" w:rsidP="00177B1F">
      <w:pPr>
        <w:pStyle w:val="2"/>
        <w:numPr>
          <w:ilvl w:val="0"/>
          <w:numId w:val="13"/>
        </w:numPr>
        <w:rPr>
          <w:rStyle w:val="a8"/>
          <w:rFonts w:ascii="微软雅黑" w:eastAsia="微软雅黑" w:hAnsi="微软雅黑"/>
          <w:color w:val="000000"/>
          <w:sz w:val="21"/>
          <w:szCs w:val="21"/>
          <w:shd w:val="clear" w:color="auto" w:fill="EEEEEE"/>
        </w:rPr>
      </w:pPr>
      <w:r w:rsidRPr="00912B94">
        <w:rPr>
          <w:rStyle w:val="a8"/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启动和关闭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8522"/>
      </w:tblGrid>
      <w:tr w:rsidR="007A3184" w:rsidTr="00950A46">
        <w:tc>
          <w:tcPr>
            <w:tcW w:w="8522" w:type="dxa"/>
            <w:shd w:val="clear" w:color="auto" w:fill="BFBFBF"/>
          </w:tcPr>
          <w:p w:rsidR="007A3184" w:rsidRDefault="007A3184" w:rsidP="00950A46">
            <w:r>
              <w:t>cd  /usr/local/tomcat/bin</w:t>
            </w:r>
          </w:p>
          <w:p w:rsidR="007A3184" w:rsidRDefault="007A3184" w:rsidP="00950A46">
            <w:r w:rsidRPr="00456CA9">
              <w:t>sh startup.sh start;</w:t>
            </w:r>
            <w:r>
              <w:t xml:space="preserve">     #</w:t>
            </w:r>
            <w:r>
              <w:t>启动</w:t>
            </w:r>
          </w:p>
          <w:p w:rsidR="007A3184" w:rsidRDefault="007A3184" w:rsidP="00950A46">
            <w:r>
              <w:t>ps –ef |grep tomcat</w:t>
            </w:r>
          </w:p>
          <w:p w:rsidR="007A3184" w:rsidRDefault="007A3184" w:rsidP="00950A46"/>
          <w:p w:rsidR="007A3184" w:rsidRDefault="007A3184" w:rsidP="00950A46">
            <w:r>
              <w:t>sh shutdown.sh ;   #</w:t>
            </w:r>
            <w:r>
              <w:t>关闭</w:t>
            </w:r>
          </w:p>
          <w:p w:rsidR="007A3184" w:rsidRDefault="007A3184" w:rsidP="00950A46">
            <w:r>
              <w:t>ps –ef |grep tomcat</w:t>
            </w:r>
          </w:p>
        </w:tc>
      </w:tr>
    </w:tbl>
    <w:p w:rsidR="005C4845" w:rsidRDefault="00431545" w:rsidP="007A3184">
      <w:r>
        <w:t>将</w:t>
      </w:r>
      <w:r w:rsidR="00A3586C">
        <w:rPr>
          <w:rFonts w:hint="eastAsia"/>
        </w:rPr>
        <w:t>程序的安装包</w:t>
      </w:r>
      <w:bookmarkStart w:id="155" w:name="OLE_LINK14"/>
      <w:bookmarkStart w:id="156" w:name="OLE_LINK15"/>
      <w:r w:rsidR="002621CC">
        <w:rPr>
          <w:rFonts w:hint="eastAsia"/>
        </w:rPr>
        <w:t>ROOT</w:t>
      </w:r>
      <w:r w:rsidR="002621CC">
        <w:t xml:space="preserve">.zip </w:t>
      </w:r>
      <w:r w:rsidR="002621CC">
        <w:t>至</w:t>
      </w:r>
      <w:r w:rsidR="00A3586C" w:rsidRPr="00A3586C">
        <w:t>/home/www/admin</w:t>
      </w:r>
      <w:r w:rsidR="00A3586C">
        <w:rPr>
          <w:rFonts w:hint="eastAsia"/>
        </w:rPr>
        <w:t>/</w:t>
      </w:r>
      <w:bookmarkEnd w:id="155"/>
      <w:bookmarkEnd w:id="156"/>
      <w:r w:rsidR="00A3586C">
        <w:rPr>
          <w:rFonts w:hint="eastAsia"/>
        </w:rPr>
        <w:t xml:space="preserve"> </w:t>
      </w:r>
      <w:r w:rsidR="00A3586C">
        <w:rPr>
          <w:rFonts w:hint="eastAsia"/>
        </w:rPr>
        <w:t>解压、最后的目录应该</w:t>
      </w:r>
      <w:r>
        <w:t xml:space="preserve"> </w:t>
      </w:r>
      <w:r w:rsidR="00031BD0" w:rsidRPr="00031BD0">
        <w:t>/home/www/admin/ROOT</w:t>
      </w:r>
    </w:p>
    <w:p w:rsidR="00DB6254" w:rsidRDefault="00DB6254" w:rsidP="007A3184">
      <w:r>
        <w:t>解压</w:t>
      </w:r>
      <w:r>
        <w:rPr>
          <w:rFonts w:hint="eastAsia"/>
        </w:rPr>
        <w:t xml:space="preserve">unzip </w:t>
      </w:r>
      <w:r>
        <w:t>–</w:t>
      </w:r>
      <w:r>
        <w:rPr>
          <w:rFonts w:hint="eastAsia"/>
        </w:rPr>
        <w:t xml:space="preserve">o </w:t>
      </w:r>
      <w:r>
        <w:t xml:space="preserve">ROOT.zip –d </w:t>
      </w:r>
      <w:r w:rsidR="00A908CC">
        <w:t xml:space="preserve">  </w:t>
      </w:r>
      <w:bookmarkStart w:id="157" w:name="OLE_LINK16"/>
      <w:bookmarkStart w:id="158" w:name="OLE_LINK17"/>
      <w:r w:rsidR="00A908CC" w:rsidRPr="00A3586C">
        <w:t>/home/www/admin</w:t>
      </w:r>
      <w:r w:rsidR="00A908CC">
        <w:rPr>
          <w:rFonts w:hint="eastAsia"/>
        </w:rPr>
        <w:t>/</w:t>
      </w:r>
      <w:r>
        <w:t>ROOT</w:t>
      </w:r>
    </w:p>
    <w:bookmarkEnd w:id="157"/>
    <w:bookmarkEnd w:id="158"/>
    <w:p w:rsidR="003C0A24" w:rsidRDefault="00BD2B81" w:rsidP="007A3184">
      <w:r>
        <w:t xml:space="preserve">cd </w:t>
      </w:r>
      <w:r w:rsidR="00D51765">
        <w:t xml:space="preserve">  </w:t>
      </w:r>
      <w:r w:rsidR="00D51765" w:rsidRPr="00A3586C">
        <w:t>/home/www/admin</w:t>
      </w:r>
      <w:r w:rsidR="00D51765">
        <w:rPr>
          <w:rFonts w:hint="eastAsia"/>
        </w:rPr>
        <w:t>/</w:t>
      </w:r>
      <w:r w:rsidR="00D51765">
        <w:t>ROOT</w:t>
      </w:r>
      <w:r w:rsidRPr="00DB6254">
        <w:t>/WEB-INF/classes</w:t>
      </w:r>
      <w:r>
        <w:t xml:space="preserve">    </w:t>
      </w:r>
      <w:r>
        <w:rPr>
          <w:rFonts w:hint="eastAsia"/>
        </w:rPr>
        <w:t>#</w:t>
      </w:r>
      <w:r>
        <w:t>修改数据库</w:t>
      </w:r>
      <w:r>
        <w:rPr>
          <w:rFonts w:hint="eastAsia"/>
        </w:rPr>
        <w:t xml:space="preserve"> ftp</w:t>
      </w:r>
      <w:r>
        <w:rPr>
          <w:rFonts w:hint="eastAsia"/>
        </w:rPr>
        <w:t>连接地址</w:t>
      </w:r>
    </w:p>
    <w:p w:rsidR="00DB6254" w:rsidRDefault="00BD2B81" w:rsidP="007A3184">
      <w:r>
        <w:lastRenderedPageBreak/>
        <w:t xml:space="preserve">vi </w:t>
      </w:r>
      <w:r w:rsidR="00F670C2" w:rsidRPr="00F670C2">
        <w:t>initiate.properties</w:t>
      </w:r>
    </w:p>
    <w:p w:rsidR="00CA5695" w:rsidRPr="00CA5695" w:rsidRDefault="00CA5695" w:rsidP="00CA569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A569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8998" cy="718792"/>
            <wp:effectExtent l="0" t="0" r="1270" b="5715"/>
            <wp:docPr id="10" name="图片 10" descr="C:\Users\victor\AppData\Roaming\Tencent\Users\3040652\QQ\WinTemp\RichOle\`H)EG814A}@7{7BW~H@%O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ctor\AppData\Roaming\Tencent\Users\3040652\QQ\WinTemp\RichOle\`H)EG814A}@7{7BW~H@%OF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58" cy="76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695" w:rsidRDefault="00CA5695" w:rsidP="00CA5695">
      <w:pPr>
        <w:pStyle w:val="HTML"/>
        <w:shd w:val="clear" w:color="auto" w:fill="FFFFFF"/>
      </w:pPr>
      <w:r>
        <w:t>修改为对应的ip和</w:t>
      </w:r>
      <w:r w:rsidRPr="00CA5695">
        <w:rPr>
          <w:rFonts w:hint="eastAsia"/>
        </w:rPr>
        <w:t>pro_creativecloud</w:t>
      </w:r>
      <w:r>
        <w:t xml:space="preserve"> </w:t>
      </w:r>
    </w:p>
    <w:p w:rsidR="00B34B86" w:rsidRPr="00B34B86" w:rsidRDefault="00B34B86" w:rsidP="00B34B8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4B8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2571" cy="755414"/>
            <wp:effectExtent l="0" t="0" r="0" b="6985"/>
            <wp:docPr id="11" name="图片 11" descr="C:\Users\victor\AppData\Roaming\Tencent\Users\3040652\QQ\WinTemp\RichOle\(BO692GS}137_M6BX(A75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ctor\AppData\Roaming\Tencent\Users\3040652\QQ\WinTemp\RichOle\(BO692GS}137_M6BX(A75(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34" cy="7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695" w:rsidRDefault="00B34B86" w:rsidP="00CA5695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修改ftp用户名密码和ip地址</w:t>
      </w:r>
    </w:p>
    <w:p w:rsidR="00B86064" w:rsidRDefault="00B86064" w:rsidP="007A3184">
      <w:pPr>
        <w:rPr>
          <w:rFonts w:ascii="宋体" w:hAnsi="宋体" w:cs="宋体"/>
          <w:color w:val="000000"/>
          <w:kern w:val="0"/>
          <w:sz w:val="20"/>
        </w:rPr>
      </w:pPr>
    </w:p>
    <w:p w:rsidR="001E1AB5" w:rsidRDefault="001E1AB5" w:rsidP="007A3184">
      <w:pPr>
        <w:rPr>
          <w:rFonts w:ascii="宋体" w:hAnsi="宋体" w:cs="宋体"/>
          <w:color w:val="000000"/>
          <w:kern w:val="0"/>
          <w:sz w:val="20"/>
        </w:rPr>
      </w:pPr>
      <w:r>
        <w:rPr>
          <w:rFonts w:ascii="宋体" w:hAnsi="宋体" w:cs="宋体"/>
          <w:color w:val="000000"/>
          <w:kern w:val="0"/>
          <w:sz w:val="20"/>
        </w:rPr>
        <w:t>修改redis的地址</w:t>
      </w:r>
    </w:p>
    <w:p w:rsidR="001E1AB5" w:rsidRPr="001E1AB5" w:rsidRDefault="001E1AB5" w:rsidP="001E1A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E1AB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2894" cy="1043419"/>
            <wp:effectExtent l="0" t="0" r="0" b="4445"/>
            <wp:docPr id="17" name="图片 17" descr="C:\Users\victor\AppData\Roaming\Tencent\Users\3040652\QQ\WinTemp\RichOle\08EE]1O`H_A]XKLMIH8{3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r\AppData\Roaming\Tencent\Users\3040652\QQ\WinTemp\RichOle\08EE]1O`H_A]XKLMIH8{3P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00" cy="105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B5" w:rsidRDefault="001E1AB5" w:rsidP="007A3184">
      <w:pPr>
        <w:rPr>
          <w:rFonts w:ascii="宋体" w:hAnsi="宋体" w:cs="宋体"/>
          <w:color w:val="000000"/>
          <w:kern w:val="0"/>
          <w:sz w:val="20"/>
        </w:rPr>
      </w:pPr>
    </w:p>
    <w:p w:rsidR="00634E3D" w:rsidRDefault="00634E3D" w:rsidP="007A3184">
      <w:pPr>
        <w:rPr>
          <w:rFonts w:ascii="宋体" w:hAnsi="宋体" w:cs="宋体"/>
          <w:color w:val="000000"/>
          <w:kern w:val="0"/>
          <w:sz w:val="20"/>
        </w:rPr>
      </w:pPr>
      <w:r>
        <w:rPr>
          <w:rFonts w:ascii="宋体" w:hAnsi="宋体" w:cs="宋体"/>
          <w:color w:val="000000"/>
          <w:kern w:val="0"/>
          <w:sz w:val="20"/>
        </w:rPr>
        <w:t>启动tomcat</w:t>
      </w:r>
      <w:r>
        <w:rPr>
          <w:rFonts w:ascii="宋体" w:hAnsi="宋体" w:cs="宋体" w:hint="eastAsia"/>
          <w:color w:val="000000"/>
          <w:kern w:val="0"/>
          <w:sz w:val="20"/>
        </w:rPr>
        <w:t>,</w:t>
      </w:r>
      <w:r>
        <w:rPr>
          <w:rFonts w:ascii="宋体" w:hAnsi="宋体" w:cs="宋体"/>
          <w:color w:val="000000"/>
          <w:kern w:val="0"/>
          <w:sz w:val="20"/>
        </w:rPr>
        <w:t>查看日志</w:t>
      </w:r>
    </w:p>
    <w:p w:rsidR="00634E3D" w:rsidRDefault="00C8316E" w:rsidP="007A3184">
      <w:pPr>
        <w:rPr>
          <w:rFonts w:ascii="宋体" w:hAnsi="宋体" w:cs="宋体"/>
          <w:color w:val="000000"/>
          <w:kern w:val="0"/>
          <w:sz w:val="20"/>
        </w:rPr>
      </w:pPr>
      <w:r w:rsidRPr="00C8316E">
        <w:rPr>
          <w:rFonts w:ascii="宋体" w:hAnsi="宋体" w:cs="宋体"/>
          <w:color w:val="000000"/>
          <w:kern w:val="0"/>
          <w:sz w:val="20"/>
        </w:rPr>
        <w:t>tail -200f  logs/catalina.out</w:t>
      </w:r>
    </w:p>
    <w:p w:rsidR="00443834" w:rsidRPr="00443834" w:rsidRDefault="00443834" w:rsidP="004438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0"/>
        </w:rPr>
        <w:t>看到如下图的内容说明tomcat启动成功</w:t>
      </w:r>
      <w:r>
        <w:rPr>
          <w:rFonts w:ascii="宋体" w:hAnsi="宋体" w:cs="宋体" w:hint="eastAsia"/>
          <w:color w:val="000000"/>
          <w:kern w:val="0"/>
          <w:sz w:val="20"/>
        </w:rPr>
        <w:t>。</w:t>
      </w:r>
    </w:p>
    <w:p w:rsidR="00C8316E" w:rsidRPr="00634E3D" w:rsidRDefault="00443834" w:rsidP="007A3184">
      <w:pPr>
        <w:rPr>
          <w:rFonts w:ascii="宋体" w:hAnsi="宋体" w:cs="宋体"/>
          <w:color w:val="000000"/>
          <w:kern w:val="0"/>
          <w:sz w:val="20"/>
        </w:rPr>
      </w:pPr>
      <w:r w:rsidRPr="0044383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D15B022" wp14:editId="4412F4B3">
            <wp:extent cx="4625609" cy="665979"/>
            <wp:effectExtent l="0" t="0" r="3810" b="1270"/>
            <wp:docPr id="12" name="图片 12" descr="C:\Users\victor\AppData\Roaming\Tencent\Users\3040652\QQ\WinTemp\RichOle\%UR1V2TP`M%YGP(A_{]W9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\AppData\Roaming\Tencent\Users\3040652\QQ\WinTemp\RichOle\%UR1V2TP`M%YGP(A_{]W9}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38" cy="67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545" w:rsidRDefault="00431545" w:rsidP="007A3184">
      <w:r>
        <w:lastRenderedPageBreak/>
        <w:t>访问</w:t>
      </w:r>
    </w:p>
    <w:p w:rsidR="00431545" w:rsidRDefault="00431545" w:rsidP="007A3184">
      <w:r>
        <w:rPr>
          <w:rFonts w:hint="eastAsia"/>
        </w:rPr>
        <w:t xml:space="preserve"> </w:t>
      </w:r>
      <w:hyperlink r:id="rId21" w:history="1">
        <w:r w:rsidRPr="00BD7EB5">
          <w:rPr>
            <w:rStyle w:val="a7"/>
            <w:rFonts w:hint="eastAsia"/>
          </w:rPr>
          <w:t>http://ip:port/a</w:t>
        </w:r>
      </w:hyperlink>
      <w:r>
        <w:rPr>
          <w:rFonts w:hint="eastAsia"/>
        </w:rPr>
        <w:t xml:space="preserve"> </w:t>
      </w:r>
      <w:r>
        <w:t xml:space="preserve"> </w:t>
      </w:r>
      <w:r>
        <w:t>后台</w:t>
      </w:r>
    </w:p>
    <w:p w:rsidR="009B7CCC" w:rsidRDefault="00970BCE" w:rsidP="007A3184">
      <w:hyperlink r:id="rId22" w:history="1">
        <w:r w:rsidR="00431545" w:rsidRPr="00BD7EB5">
          <w:rPr>
            <w:rStyle w:val="a7"/>
            <w:rFonts w:hint="eastAsia"/>
          </w:rPr>
          <w:t>http://ip:port/f</w:t>
        </w:r>
      </w:hyperlink>
      <w:r w:rsidR="00431545">
        <w:t xml:space="preserve">    </w:t>
      </w:r>
      <w:r w:rsidR="00431545">
        <w:t>前台</w:t>
      </w:r>
    </w:p>
    <w:p w:rsidR="007A3184" w:rsidRDefault="007A3184" w:rsidP="007A3184">
      <w:pPr>
        <w:pStyle w:val="1"/>
        <w:numPr>
          <w:ilvl w:val="0"/>
          <w:numId w:val="5"/>
        </w:numPr>
        <w:spacing w:before="360" w:after="360" w:line="415" w:lineRule="auto"/>
        <w:rPr>
          <w:rFonts w:ascii="Verdana" w:eastAsia="黑体" w:hAnsi="Verdana"/>
          <w:bCs/>
          <w:sz w:val="30"/>
          <w:szCs w:val="30"/>
        </w:rPr>
      </w:pPr>
      <w:r w:rsidRPr="001963B9">
        <w:rPr>
          <w:rFonts w:ascii="Verdana" w:eastAsia="黑体" w:hAnsi="Verdana" w:hint="eastAsia"/>
          <w:bCs/>
          <w:sz w:val="30"/>
          <w:szCs w:val="30"/>
        </w:rPr>
        <w:t>导入许可</w:t>
      </w:r>
    </w:p>
    <w:p w:rsidR="006A4099" w:rsidRDefault="00992E81" w:rsidP="00D8595E">
      <w:r>
        <w:t>启动后访问后台</w:t>
      </w:r>
      <w:hyperlink r:id="rId23" w:history="1">
        <w:r w:rsidRPr="00BD7EB5">
          <w:rPr>
            <w:rStyle w:val="a7"/>
            <w:rFonts w:hint="eastAsia"/>
          </w:rPr>
          <w:t>http://ip:port/a</w:t>
        </w:r>
      </w:hyperlink>
      <w:r>
        <w:rPr>
          <w:rFonts w:hint="eastAsia"/>
        </w:rPr>
        <w:t xml:space="preserve"> </w:t>
      </w:r>
      <w:r>
        <w:t>按要求导入授权</w:t>
      </w:r>
      <w:r w:rsidR="00A03460">
        <w:rPr>
          <w:rFonts w:hint="eastAsia"/>
        </w:rPr>
        <w:t>，</w:t>
      </w:r>
      <w:r w:rsidR="00A03460">
        <w:t>授权成功后</w:t>
      </w:r>
      <w:r>
        <w:rPr>
          <w:rFonts w:hint="eastAsia"/>
        </w:rPr>
        <w:t>。</w:t>
      </w:r>
      <w:r>
        <w:t>在次访问</w:t>
      </w:r>
      <w:hyperlink r:id="rId24" w:history="1">
        <w:r w:rsidRPr="00BD7EB5">
          <w:rPr>
            <w:rStyle w:val="a7"/>
            <w:rFonts w:hint="eastAsia"/>
          </w:rPr>
          <w:t>http://ip:port/a</w:t>
        </w:r>
      </w:hyperlink>
      <w:r>
        <w:rPr>
          <w:rFonts w:hint="eastAsia"/>
        </w:rPr>
        <w:t xml:space="preserve"> </w:t>
      </w:r>
      <w:r>
        <w:t xml:space="preserve"> </w:t>
      </w:r>
      <w:r>
        <w:t>即可</w:t>
      </w:r>
      <w:r>
        <w:rPr>
          <w:rFonts w:hint="eastAsia"/>
        </w:rPr>
        <w:t>。</w:t>
      </w:r>
    </w:p>
    <w:p w:rsidR="003475A2" w:rsidRDefault="003475A2" w:rsidP="003475A2">
      <w:pPr>
        <w:pStyle w:val="1"/>
        <w:numPr>
          <w:ilvl w:val="0"/>
          <w:numId w:val="5"/>
        </w:numPr>
        <w:spacing w:before="360" w:after="360" w:line="415" w:lineRule="auto"/>
        <w:ind w:left="0"/>
        <w:rPr>
          <w:rFonts w:ascii="Verdana" w:eastAsia="黑体" w:hAnsi="Verdana"/>
          <w:bCs/>
          <w:sz w:val="30"/>
          <w:szCs w:val="30"/>
        </w:rPr>
      </w:pPr>
      <w:r>
        <w:rPr>
          <w:rFonts w:ascii="Verdana" w:eastAsia="黑体" w:hAnsi="Verdana"/>
          <w:bCs/>
          <w:sz w:val="30"/>
          <w:szCs w:val="30"/>
        </w:rPr>
        <w:t>T</w:t>
      </w:r>
      <w:r>
        <w:rPr>
          <w:rFonts w:ascii="Verdana" w:eastAsia="黑体" w:hAnsi="Verdana" w:hint="eastAsia"/>
          <w:bCs/>
          <w:sz w:val="30"/>
          <w:szCs w:val="30"/>
        </w:rPr>
        <w:t>omcat</w:t>
      </w:r>
      <w:r>
        <w:rPr>
          <w:rFonts w:ascii="Verdana" w:eastAsia="黑体" w:hAnsi="Verdana" w:hint="eastAsia"/>
          <w:bCs/>
          <w:sz w:val="30"/>
          <w:szCs w:val="30"/>
        </w:rPr>
        <w:t>集群配置</w:t>
      </w:r>
    </w:p>
    <w:p w:rsidR="00AF5307" w:rsidRPr="000F3BBB" w:rsidRDefault="002A38D5" w:rsidP="000F3BBB">
      <w:pPr>
        <w:pStyle w:val="2"/>
        <w:numPr>
          <w:ilvl w:val="0"/>
          <w:numId w:val="11"/>
        </w:numPr>
        <w:rPr>
          <w:rFonts w:ascii="微软雅黑" w:eastAsia="微软雅黑" w:hAnsi="微软雅黑"/>
          <w:b w:val="0"/>
          <w:bCs/>
          <w:color w:val="000000"/>
          <w:sz w:val="21"/>
          <w:shd w:val="clear" w:color="auto" w:fill="EEEEEE"/>
        </w:rPr>
      </w:pPr>
      <w:r w:rsidRPr="002A38D5">
        <w:rPr>
          <w:rStyle w:val="a8"/>
          <w:rFonts w:ascii="微软雅黑" w:eastAsia="微软雅黑" w:hAnsi="微软雅黑" w:hint="eastAsia"/>
          <w:color w:val="000000"/>
          <w:sz w:val="21"/>
          <w:shd w:val="clear" w:color="auto" w:fill="EEEEEE"/>
        </w:rPr>
        <w:t>nginx</w:t>
      </w:r>
      <w:r w:rsidR="00054824">
        <w:rPr>
          <w:rStyle w:val="a8"/>
          <w:rFonts w:ascii="微软雅黑" w:eastAsia="微软雅黑" w:hAnsi="微软雅黑" w:hint="eastAsia"/>
          <w:color w:val="000000"/>
          <w:sz w:val="21"/>
          <w:shd w:val="clear" w:color="auto" w:fill="EEEEEE"/>
        </w:rPr>
        <w:t>安装</w:t>
      </w:r>
    </w:p>
    <w:p w:rsidR="00AF5307" w:rsidRDefault="00AF5307" w:rsidP="001B2AD0">
      <w:pPr>
        <w:pStyle w:val="a9"/>
        <w:numPr>
          <w:ilvl w:val="0"/>
          <w:numId w:val="12"/>
        </w:numPr>
        <w:ind w:firstLineChars="0"/>
      </w:pPr>
      <w:r w:rsidRPr="00AF5307">
        <w:rPr>
          <w:rFonts w:hint="eastAsia"/>
        </w:rPr>
        <w:t>安装之前首先确认系统中是否已安装</w:t>
      </w:r>
      <w:r w:rsidRPr="00AF5307">
        <w:rPr>
          <w:rFonts w:hint="eastAsia"/>
        </w:rPr>
        <w:t>gcc</w:t>
      </w:r>
      <w:r w:rsidRPr="00AF5307">
        <w:rPr>
          <w:rFonts w:hint="eastAsia"/>
        </w:rPr>
        <w:t>、</w:t>
      </w:r>
      <w:r w:rsidRPr="00AF5307">
        <w:rPr>
          <w:rFonts w:hint="eastAsia"/>
        </w:rPr>
        <w:t>openssl-devel</w:t>
      </w:r>
      <w:r w:rsidRPr="00AF5307">
        <w:rPr>
          <w:rFonts w:hint="eastAsia"/>
        </w:rPr>
        <w:t>、</w:t>
      </w:r>
      <w:r w:rsidRPr="00AF5307">
        <w:rPr>
          <w:rFonts w:hint="eastAsia"/>
        </w:rPr>
        <w:t>pcre-devel</w:t>
      </w:r>
      <w:r w:rsidRPr="00AF5307">
        <w:rPr>
          <w:rFonts w:hint="eastAsia"/>
        </w:rPr>
        <w:t>、</w:t>
      </w:r>
      <w:r w:rsidRPr="00AF5307">
        <w:rPr>
          <w:rFonts w:hint="eastAsia"/>
        </w:rPr>
        <w:t>zlib-devel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57"/>
      </w:tblGrid>
      <w:tr w:rsidR="001B2AD0" w:rsidTr="001B2AD0">
        <w:trPr>
          <w:trHeight w:val="246"/>
        </w:trPr>
        <w:tc>
          <w:tcPr>
            <w:tcW w:w="7357" w:type="dxa"/>
            <w:shd w:val="clear" w:color="auto" w:fill="D9D9D9" w:themeFill="background1" w:themeFillShade="D9"/>
          </w:tcPr>
          <w:p w:rsidR="000F36DA" w:rsidRDefault="001B2AD0" w:rsidP="001B2AD0">
            <w:bookmarkStart w:id="159" w:name="OLE_LINK63"/>
            <w:r w:rsidRPr="00AF5307">
              <w:t xml:space="preserve">rpm -qa pcre pcre-devel </w:t>
            </w:r>
          </w:p>
          <w:bookmarkEnd w:id="159"/>
          <w:p w:rsidR="001B2AD0" w:rsidRDefault="001B2AD0" w:rsidP="001B2AD0">
            <w:r w:rsidRPr="00AF5307">
              <w:t xml:space="preserve"> </w:t>
            </w:r>
          </w:p>
          <w:p w:rsidR="001B2AD0" w:rsidRDefault="001B2AD0" w:rsidP="000F36DA">
            <w:bookmarkStart w:id="160" w:name="OLE_LINK64"/>
            <w:bookmarkStart w:id="161" w:name="OLE_LINK65"/>
            <w:r w:rsidRPr="00AF5307">
              <w:t>rpm -qa|grep openssl</w:t>
            </w:r>
            <w:bookmarkEnd w:id="160"/>
            <w:bookmarkEnd w:id="161"/>
          </w:p>
        </w:tc>
      </w:tr>
    </w:tbl>
    <w:p w:rsidR="00AF5307" w:rsidRDefault="006551E0" w:rsidP="00AF5307">
      <w:r w:rsidRPr="006551E0">
        <w:rPr>
          <w:rFonts w:hint="eastAsia"/>
        </w:rPr>
        <w:t>安装必备工具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66"/>
      </w:tblGrid>
      <w:tr w:rsidR="00047911" w:rsidTr="00047911">
        <w:tc>
          <w:tcPr>
            <w:tcW w:w="7366" w:type="dxa"/>
            <w:shd w:val="clear" w:color="auto" w:fill="D9D9D9" w:themeFill="background1" w:themeFillShade="D9"/>
          </w:tcPr>
          <w:p w:rsidR="00047911" w:rsidRPr="00047911" w:rsidRDefault="00047911" w:rsidP="00AF5307">
            <w:bookmarkStart w:id="162" w:name="OLE_LINK66"/>
            <w:bookmarkStart w:id="163" w:name="OLE_LINK67"/>
            <w:r>
              <w:t>yum -y install gcc gcc-c++ autoconf automake</w:t>
            </w:r>
          </w:p>
          <w:p w:rsidR="00047911" w:rsidRPr="00047911" w:rsidRDefault="00047911" w:rsidP="00AF5307">
            <w:bookmarkStart w:id="164" w:name="OLE_LINK68"/>
            <w:bookmarkStart w:id="165" w:name="OLE_LINK69"/>
            <w:bookmarkEnd w:id="162"/>
            <w:bookmarkEnd w:id="163"/>
            <w:r>
              <w:t>yum -y install zlib zlib-devel openssl openssl-devel pcre-devel</w:t>
            </w:r>
            <w:bookmarkEnd w:id="164"/>
            <w:bookmarkEnd w:id="165"/>
          </w:p>
        </w:tc>
      </w:tr>
    </w:tbl>
    <w:p w:rsidR="001B2AD0" w:rsidRDefault="001B2AD0" w:rsidP="00AF5307"/>
    <w:p w:rsidR="005019B3" w:rsidRDefault="005019B3" w:rsidP="005019B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019B3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68395" cy="1089025"/>
            <wp:effectExtent l="0" t="0" r="8255" b="0"/>
            <wp:docPr id="4" name="图片 4" descr="C:\Users\victor\AppData\Roaming\Tencent\Users\3040652\QQ\WinTemp\RichOle\ILZXJ~A(2HE_8_3{)V{M{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AppData\Roaming\Tencent\Users\3040652\QQ\WinTemp\RichOle\ILZXJ~A(2HE_8_3{)V{M{@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t>安装成功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466B27" w:rsidRPr="00466B27" w:rsidRDefault="00466B27" w:rsidP="00466B2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66B27">
        <w:rPr>
          <w:rFonts w:ascii="宋体" w:hAnsi="宋体" w:cs="宋体" w:hint="eastAsia"/>
          <w:kern w:val="0"/>
          <w:sz w:val="24"/>
          <w:szCs w:val="24"/>
        </w:rPr>
        <w:t>说明：</w:t>
      </w:r>
    </w:p>
    <w:p w:rsidR="00466B27" w:rsidRPr="00466B27" w:rsidRDefault="00466B27" w:rsidP="00466B2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66B27">
        <w:rPr>
          <w:rFonts w:ascii="宋体" w:hAnsi="宋体" w:cs="宋体" w:hint="eastAsia"/>
          <w:kern w:val="0"/>
          <w:sz w:val="24"/>
          <w:szCs w:val="24"/>
        </w:rPr>
        <w:t>pcre: 用来作地址重写的功能。</w:t>
      </w:r>
    </w:p>
    <w:p w:rsidR="00466B27" w:rsidRPr="00466B27" w:rsidRDefault="00466B27" w:rsidP="00466B2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66B27">
        <w:rPr>
          <w:rFonts w:ascii="宋体" w:hAnsi="宋体" w:cs="宋体" w:hint="eastAsia"/>
          <w:kern w:val="0"/>
          <w:sz w:val="24"/>
          <w:szCs w:val="24"/>
        </w:rPr>
        <w:t>zlib：nginx 的gzip模块,传输数据打包，省流量（但消耗资源）。</w:t>
      </w:r>
    </w:p>
    <w:p w:rsidR="001843E8" w:rsidRDefault="00466B27" w:rsidP="00466B2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66B27">
        <w:rPr>
          <w:rFonts w:ascii="宋体" w:hAnsi="宋体" w:cs="宋体" w:hint="eastAsia"/>
          <w:kern w:val="0"/>
          <w:sz w:val="24"/>
          <w:szCs w:val="24"/>
        </w:rPr>
        <w:t>openssl：提供ssl加密协议。</w:t>
      </w:r>
    </w:p>
    <w:p w:rsidR="008B3364" w:rsidRPr="005019B3" w:rsidRDefault="00B542C3" w:rsidP="00466B2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 w:rsidR="00800B58" w:rsidRPr="00800B58">
        <w:rPr>
          <w:rFonts w:ascii="宋体" w:hAnsi="宋体" w:cs="宋体" w:hint="eastAsia"/>
          <w:kern w:val="0"/>
          <w:sz w:val="24"/>
          <w:szCs w:val="24"/>
        </w:rPr>
        <w:t>新建一个系统级用户组和匿名用户，以及下面编译时使用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75"/>
      </w:tblGrid>
      <w:tr w:rsidR="00295871" w:rsidTr="007A5F0F">
        <w:tc>
          <w:tcPr>
            <w:tcW w:w="8075" w:type="dxa"/>
            <w:shd w:val="clear" w:color="auto" w:fill="D9D9D9" w:themeFill="background1" w:themeFillShade="D9"/>
          </w:tcPr>
          <w:p w:rsidR="00295871" w:rsidRDefault="00295871" w:rsidP="00295871">
            <w:bookmarkStart w:id="166" w:name="OLE_LINK70"/>
            <w:bookmarkStart w:id="167" w:name="OLE_LINK71"/>
            <w:r>
              <w:t>groupadd -r nginx</w:t>
            </w:r>
          </w:p>
          <w:p w:rsidR="00295871" w:rsidRDefault="00295871" w:rsidP="00295871">
            <w:bookmarkStart w:id="168" w:name="OLE_LINK72"/>
            <w:bookmarkEnd w:id="166"/>
            <w:bookmarkEnd w:id="167"/>
            <w:r>
              <w:t>useradd -s /sbin/nologin -g nginx -r nginx-user</w:t>
            </w:r>
            <w:bookmarkEnd w:id="168"/>
          </w:p>
        </w:tc>
      </w:tr>
    </w:tbl>
    <w:p w:rsidR="003475A2" w:rsidRDefault="003475A2" w:rsidP="00D8595E"/>
    <w:p w:rsidR="007A5F0F" w:rsidRDefault="00867EAF" w:rsidP="00826212">
      <w:pPr>
        <w:pStyle w:val="a9"/>
        <w:widowControl/>
        <w:numPr>
          <w:ilvl w:val="1"/>
          <w:numId w:val="11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826212">
        <w:rPr>
          <w:rFonts w:ascii="宋体" w:hAnsi="宋体" w:cs="宋体" w:hint="eastAsia"/>
          <w:kern w:val="0"/>
          <w:sz w:val="24"/>
          <w:szCs w:val="24"/>
        </w:rPr>
        <w:t>编译安装Nginx</w:t>
      </w:r>
    </w:p>
    <w:p w:rsidR="00FB1B62" w:rsidRPr="00826212" w:rsidRDefault="00FB1B62" w:rsidP="00FB1B62">
      <w:pPr>
        <w:pStyle w:val="a9"/>
        <w:widowControl/>
        <w:ind w:left="78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解压nginx包到</w:t>
      </w:r>
      <w:r>
        <w:rPr>
          <w:rFonts w:ascii="宋体" w:hAnsi="宋体" w:cs="宋体" w:hint="eastAsia"/>
          <w:kern w:val="0"/>
          <w:sz w:val="24"/>
          <w:szCs w:val="24"/>
        </w:rPr>
        <w:t>/usr/local目录</w:t>
      </w:r>
      <w:r w:rsidR="00913624">
        <w:rPr>
          <w:rFonts w:ascii="宋体" w:hAnsi="宋体" w:cs="宋体" w:hint="eastAsia"/>
          <w:kern w:val="0"/>
          <w:sz w:val="24"/>
          <w:szCs w:val="24"/>
        </w:rPr>
        <w:t>ll</w:t>
      </w:r>
    </w:p>
    <w:p w:rsidR="00BC6935" w:rsidRDefault="00BC6935" w:rsidP="008B08D1">
      <w:pPr>
        <w:pStyle w:val="a9"/>
        <w:widowControl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874"/>
      </w:tblGrid>
      <w:tr w:rsidR="00C534FC" w:rsidTr="00BD3F05">
        <w:tc>
          <w:tcPr>
            <w:tcW w:w="12874" w:type="dxa"/>
            <w:shd w:val="clear" w:color="auto" w:fill="D9D9D9" w:themeFill="background1" w:themeFillShade="D9"/>
          </w:tcPr>
          <w:p w:rsidR="00B40E8B" w:rsidRPr="000475A0" w:rsidRDefault="00B40E8B" w:rsidP="00B40E8B">
            <w:pPr>
              <w:pStyle w:val="a9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bookmarkStart w:id="169" w:name="OLE_LINK73"/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make clean</w:t>
            </w:r>
            <w:bookmarkEnd w:id="169"/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bookmarkStart w:id="170" w:name="OLE_LINK74"/>
            <w:bookmarkStart w:id="171" w:name="OLE_LINK75"/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./configure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--prefix=/etc/nginx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--sbin-path=/usr/sbin/nginx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--conf-path=/etc/nginx/nginx.conf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--error-log-path=/var/log/nginx/error.log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--http-log-path=/var/log/nginx/access.log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--pid-path=/var/run/nginx.pid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--lock-path=/var/run/nginx.lock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--http-client-body-temp-path=/var/cache/nginx/client_temp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--http-proxy-temp-path=/var/cache/nginx/proxy_temp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--http-fastcgi-temp-path=/var/cache/nginx/fastcgi_temp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--http-uwsgi-temp-path=/var/cache/nginx/uwsgi_temp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--http-scgi-temp-path=/var/cache/nginx/scgi_temp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--user=nginx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lastRenderedPageBreak/>
              <w:t>--group=nginx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--with-http_ssl_module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--with-http_realip_module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--with-http_addition_module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--with-http_sub_module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--with-http_dav_module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--with-http_flv_module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--with-http_mp4_module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--with-http_gunzip_module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--with-http_gzip_static_module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--with-http_random_index_module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--with-http_secure_link_module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--with-http_stub_status_module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--with-http_auth_request_module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--with-mail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--with-mail_ssl_module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--with-file-aio \</w:t>
            </w:r>
          </w:p>
          <w:p w:rsidR="00C534FC" w:rsidRPr="000475A0" w:rsidRDefault="00C534FC" w:rsidP="00C534FC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--with-ipv6 \</w:t>
            </w:r>
          </w:p>
          <w:p w:rsidR="00C534FC" w:rsidRDefault="00C534FC" w:rsidP="000475A0">
            <w:pPr>
              <w:pStyle w:val="a9"/>
              <w:widowControl/>
              <w:ind w:firstLine="30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0475A0">
              <w:rPr>
                <w:rFonts w:ascii="宋体" w:hAnsi="宋体" w:cs="宋体"/>
                <w:kern w:val="0"/>
                <w:sz w:val="15"/>
                <w:szCs w:val="15"/>
              </w:rPr>
              <w:t>--with-cc-opt='-O2 -g -pipe -Wp,-D_FORTIFY_SOURCE=2 -fexceptions -fstack-protector --param=ssp-buffer-size=4 -m64 -mtune=generic'</w:t>
            </w:r>
          </w:p>
          <w:bookmarkEnd w:id="170"/>
          <w:bookmarkEnd w:id="171"/>
          <w:p w:rsidR="0005153F" w:rsidRPr="00E84D76" w:rsidRDefault="0005153F" w:rsidP="00E84D7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BD3F05" w:rsidRDefault="00BD3F05" w:rsidP="00BD3F0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D3F05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16454" cy="1421813"/>
            <wp:effectExtent l="0" t="0" r="0" b="6985"/>
            <wp:docPr id="13" name="图片 13" descr="C:\Users\victor\AppData\Roaming\Tencent\Users\3040652\QQ\WinTemp\RichOle\QY_@{9O~IHE5A0X{4_82U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r\AppData\Roaming\Tencent\Users\3040652\QQ\WinTemp\RichOle\QY_@{9O~IHE5A0X{4_82U0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853" cy="142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76" w:rsidRPr="00947A23" w:rsidRDefault="00E84D76" w:rsidP="00947A23">
      <w:pPr>
        <w:widowControl/>
        <w:jc w:val="left"/>
        <w:rPr>
          <w:rFonts w:ascii="宋体" w:hAnsi="宋体" w:cs="宋体"/>
          <w:kern w:val="0"/>
          <w:sz w:val="15"/>
          <w:szCs w:val="15"/>
        </w:rPr>
      </w:pPr>
      <w:r w:rsidRPr="00947A23">
        <w:rPr>
          <w:rFonts w:ascii="宋体" w:hAnsi="宋体" w:cs="宋体"/>
          <w:kern w:val="0"/>
          <w:sz w:val="15"/>
          <w:szCs w:val="15"/>
        </w:rPr>
        <w:t>完成后</w:t>
      </w:r>
    </w:p>
    <w:p w:rsidR="00E84D76" w:rsidRDefault="00E84D76" w:rsidP="00E84D76">
      <w:pPr>
        <w:pStyle w:val="a9"/>
        <w:widowControl/>
        <w:ind w:firstLine="300"/>
        <w:jc w:val="left"/>
        <w:rPr>
          <w:rFonts w:ascii="宋体" w:hAnsi="宋体" w:cs="宋体"/>
          <w:kern w:val="0"/>
          <w:sz w:val="15"/>
          <w:szCs w:val="15"/>
        </w:rPr>
      </w:pPr>
      <w:bookmarkStart w:id="172" w:name="OLE_LINK76"/>
      <w:bookmarkStart w:id="173" w:name="OLE_LINK77"/>
      <w:r w:rsidRPr="0005153F">
        <w:rPr>
          <w:rFonts w:ascii="宋体" w:hAnsi="宋体" w:cs="宋体"/>
          <w:kern w:val="0"/>
          <w:sz w:val="15"/>
          <w:szCs w:val="15"/>
        </w:rPr>
        <w:t>make &amp;&amp; make install</w:t>
      </w:r>
    </w:p>
    <w:bookmarkEnd w:id="172"/>
    <w:bookmarkEnd w:id="173"/>
    <w:p w:rsidR="00591382" w:rsidRDefault="00591382" w:rsidP="008E156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91382" w:rsidRDefault="00591382" w:rsidP="008E156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91382" w:rsidRDefault="00591382" w:rsidP="008E156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3764E" w:rsidRDefault="00E956CA" w:rsidP="008E156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956CA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96956" cy="1511667"/>
            <wp:effectExtent l="0" t="0" r="8255" b="0"/>
            <wp:docPr id="14" name="图片 14" descr="C:\Users\victor\AppData\Roaming\Tencent\Users\3040652\QQ\WinTemp\RichOle\JYK_0Y8FYQA7YB5V_HO6F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\AppData\Roaming\Tencent\Users\3040652\QQ\WinTemp\RichOle\JYK_0Y8FYQA7YB5V_HO6FU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04" cy="15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64E" w:rsidRPr="008E1565">
        <w:rPr>
          <w:rFonts w:ascii="宋体" w:hAnsi="宋体" w:cs="宋体" w:hint="eastAsia"/>
          <w:kern w:val="0"/>
          <w:sz w:val="24"/>
          <w:szCs w:val="24"/>
        </w:rPr>
        <w:t>安装成功后</w:t>
      </w:r>
      <w:r w:rsidR="00D8711A">
        <w:rPr>
          <w:rFonts w:ascii="宋体" w:hAnsi="宋体" w:cs="宋体"/>
          <w:kern w:val="0"/>
          <w:sz w:val="24"/>
          <w:szCs w:val="24"/>
        </w:rPr>
        <w:t>没报错</w:t>
      </w:r>
      <w:r w:rsidR="0053764E" w:rsidRPr="008E1565">
        <w:rPr>
          <w:rFonts w:ascii="宋体" w:hAnsi="宋体" w:cs="宋体" w:hint="eastAsia"/>
          <w:kern w:val="0"/>
          <w:sz w:val="24"/>
          <w:szCs w:val="24"/>
        </w:rPr>
        <w:t>，</w:t>
      </w:r>
      <w:r w:rsidR="0053764E" w:rsidRPr="008E1565">
        <w:rPr>
          <w:rFonts w:ascii="宋体" w:hAnsi="宋体" w:cs="宋体"/>
          <w:kern w:val="0"/>
          <w:sz w:val="24"/>
          <w:szCs w:val="24"/>
        </w:rPr>
        <w:t>启动nginx</w:t>
      </w:r>
    </w:p>
    <w:p w:rsidR="00E956CA" w:rsidRPr="008E1565" w:rsidRDefault="00E956CA" w:rsidP="008E156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715"/>
      </w:tblGrid>
      <w:tr w:rsidR="0053764E" w:rsidTr="00C26DAF">
        <w:tc>
          <w:tcPr>
            <w:tcW w:w="7715" w:type="dxa"/>
            <w:shd w:val="clear" w:color="auto" w:fill="D9D9D9" w:themeFill="background1" w:themeFillShade="D9"/>
          </w:tcPr>
          <w:p w:rsidR="0053764E" w:rsidRPr="0049413B" w:rsidRDefault="0053764E" w:rsidP="004941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174" w:name="OLE_LINK78"/>
            <w:bookmarkStart w:id="175" w:name="OLE_LINK211"/>
            <w:r w:rsidRPr="0049413B">
              <w:rPr>
                <w:rFonts w:ascii="宋体" w:hAnsi="宋体" w:cs="宋体"/>
                <w:kern w:val="0"/>
                <w:sz w:val="24"/>
                <w:szCs w:val="24"/>
              </w:rPr>
              <w:t xml:space="preserve">nginx -c </w:t>
            </w:r>
            <w:bookmarkStart w:id="176" w:name="OLE_LINK209"/>
            <w:bookmarkStart w:id="177" w:name="OLE_LINK210"/>
            <w:r w:rsidRPr="0049413B">
              <w:rPr>
                <w:rFonts w:ascii="宋体" w:hAnsi="宋体" w:cs="宋体"/>
                <w:kern w:val="0"/>
                <w:sz w:val="24"/>
                <w:szCs w:val="24"/>
              </w:rPr>
              <w:t>/etc/nginx/nginx.conf</w:t>
            </w:r>
            <w:bookmarkEnd w:id="174"/>
            <w:bookmarkEnd w:id="175"/>
            <w:bookmarkEnd w:id="176"/>
            <w:bookmarkEnd w:id="177"/>
          </w:p>
        </w:tc>
      </w:tr>
    </w:tbl>
    <w:p w:rsidR="00F7551C" w:rsidRPr="00CA2A3D" w:rsidRDefault="00F7551C" w:rsidP="00F7551C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 w:rsidRPr="00CA2A3D">
        <w:rPr>
          <w:rFonts w:ascii="宋体" w:hAnsi="宋体" w:cs="宋体" w:hint="eastAsia"/>
          <w:kern w:val="0"/>
          <w:sz w:val="18"/>
          <w:szCs w:val="18"/>
        </w:rPr>
        <w:t>如果报错</w:t>
      </w:r>
    </w:p>
    <w:p w:rsidR="00F7551C" w:rsidRPr="00CA2A3D" w:rsidRDefault="00F7551C" w:rsidP="00F7551C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 w:rsidRPr="00CA2A3D">
        <w:rPr>
          <w:rFonts w:ascii="宋体" w:hAnsi="宋体" w:cs="宋体"/>
          <w:kern w:val="0"/>
          <w:sz w:val="18"/>
          <w:szCs w:val="18"/>
        </w:rPr>
        <w:t>nginx: [emerg] getpwnam("nginx") faile</w:t>
      </w:r>
    </w:p>
    <w:p w:rsidR="00F7551C" w:rsidRPr="00CA2A3D" w:rsidRDefault="00F7551C" w:rsidP="00CA2A3D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 w:rsidRPr="00CA2A3D">
        <w:rPr>
          <w:rFonts w:ascii="宋体" w:hAnsi="宋体" w:cs="宋体" w:hint="eastAsia"/>
          <w:kern w:val="0"/>
          <w:sz w:val="18"/>
          <w:szCs w:val="18"/>
        </w:rPr>
        <w:t>在nginx.conf中 把user nobody的注释去掉既可</w:t>
      </w:r>
      <w:r w:rsidR="00CA2A3D">
        <w:rPr>
          <w:rFonts w:ascii="宋体" w:hAnsi="宋体" w:cs="宋体" w:hint="eastAsia"/>
          <w:kern w:val="0"/>
          <w:sz w:val="18"/>
          <w:szCs w:val="18"/>
        </w:rPr>
        <w:t>，</w:t>
      </w:r>
      <w:r w:rsidRPr="00CA2A3D">
        <w:rPr>
          <w:rFonts w:ascii="宋体" w:hAnsi="宋体" w:cs="宋体" w:hint="eastAsia"/>
          <w:kern w:val="0"/>
          <w:sz w:val="18"/>
          <w:szCs w:val="18"/>
        </w:rPr>
        <w:t>如果提示</w:t>
      </w:r>
    </w:p>
    <w:p w:rsidR="00F7551C" w:rsidRPr="00CA2A3D" w:rsidRDefault="00F7551C" w:rsidP="00F7551C">
      <w:pPr>
        <w:ind w:firstLineChars="175" w:firstLine="315"/>
        <w:rPr>
          <w:rFonts w:ascii="宋体" w:hAnsi="宋体" w:cs="宋体"/>
          <w:kern w:val="0"/>
          <w:sz w:val="18"/>
          <w:szCs w:val="18"/>
        </w:rPr>
      </w:pPr>
      <w:r w:rsidRPr="00CA2A3D">
        <w:rPr>
          <w:rFonts w:ascii="宋体" w:hAnsi="宋体" w:cs="宋体"/>
          <w:kern w:val="0"/>
          <w:sz w:val="18"/>
          <w:szCs w:val="18"/>
        </w:rPr>
        <w:t>nginx: [emerg] mkdir() "/var/tmp/nginx/client_temp" failed (2: No such file or directory)</w:t>
      </w:r>
    </w:p>
    <w:p w:rsidR="00867EAF" w:rsidRDefault="00F7551C" w:rsidP="005833F5">
      <w:pPr>
        <w:ind w:firstLineChars="200" w:firstLine="360"/>
        <w:rPr>
          <w:rFonts w:ascii="宋体" w:hAnsi="宋体" w:cs="宋体"/>
          <w:kern w:val="0"/>
          <w:sz w:val="18"/>
          <w:szCs w:val="18"/>
        </w:rPr>
      </w:pPr>
      <w:r w:rsidRPr="00CA2A3D">
        <w:rPr>
          <w:rFonts w:ascii="宋体" w:hAnsi="宋体" w:cs="宋体" w:hint="eastAsia"/>
          <w:kern w:val="0"/>
          <w:sz w:val="18"/>
          <w:szCs w:val="18"/>
        </w:rPr>
        <w:t>则用管理员去mkdir 创建文件夹后再启动</w:t>
      </w:r>
      <w:r w:rsidR="005833F5">
        <w:rPr>
          <w:rFonts w:ascii="宋体" w:hAnsi="宋体" w:cs="宋体" w:hint="eastAsia"/>
          <w:kern w:val="0"/>
          <w:sz w:val="18"/>
          <w:szCs w:val="18"/>
        </w:rPr>
        <w:t>，</w:t>
      </w:r>
      <w:r w:rsidR="005833F5">
        <w:rPr>
          <w:rFonts w:ascii="宋体" w:hAnsi="宋体" w:cs="宋体"/>
          <w:kern w:val="0"/>
          <w:sz w:val="18"/>
          <w:szCs w:val="18"/>
        </w:rPr>
        <w:t>如果安装成功</w:t>
      </w:r>
      <w:r w:rsidR="005833F5">
        <w:rPr>
          <w:rFonts w:ascii="宋体" w:hAnsi="宋体" w:cs="宋体" w:hint="eastAsia"/>
          <w:kern w:val="0"/>
          <w:sz w:val="18"/>
          <w:szCs w:val="18"/>
        </w:rPr>
        <w:t>可以访问</w:t>
      </w:r>
      <w:hyperlink r:id="rId28" w:history="1">
        <w:r w:rsidR="000F6CDF" w:rsidRPr="000E35CD">
          <w:rPr>
            <w:rStyle w:val="a7"/>
            <w:rFonts w:ascii="宋体" w:hAnsi="宋体" w:cs="宋体" w:hint="eastAsia"/>
            <w:kern w:val="0"/>
            <w:sz w:val="18"/>
            <w:szCs w:val="18"/>
          </w:rPr>
          <w:t>http</w:t>
        </w:r>
        <w:r w:rsidR="000F6CDF" w:rsidRPr="000E35CD">
          <w:rPr>
            <w:rStyle w:val="a7"/>
            <w:rFonts w:ascii="宋体" w:hAnsi="宋体" w:cs="宋体"/>
            <w:kern w:val="0"/>
            <w:sz w:val="18"/>
            <w:szCs w:val="18"/>
          </w:rPr>
          <w:t>://ip</w:t>
        </w:r>
      </w:hyperlink>
    </w:p>
    <w:p w:rsidR="00364E5C" w:rsidRDefault="00364E5C" w:rsidP="005833F5">
      <w:pPr>
        <w:ind w:firstLineChars="200" w:firstLine="360"/>
        <w:rPr>
          <w:rStyle w:val="a7"/>
          <w:rFonts w:ascii="宋体" w:hAnsi="宋体" w:cs="宋体"/>
          <w:kern w:val="0"/>
          <w:sz w:val="18"/>
          <w:szCs w:val="18"/>
        </w:rPr>
      </w:pPr>
      <w:bookmarkStart w:id="178" w:name="OLE_LINK79"/>
      <w:bookmarkStart w:id="179" w:name="OLE_LINK80"/>
      <w:r>
        <w:rPr>
          <w:rFonts w:ascii="宋体" w:hAnsi="宋体" w:cs="宋体"/>
          <w:kern w:val="0"/>
          <w:sz w:val="18"/>
          <w:szCs w:val="18"/>
        </w:rPr>
        <w:t xml:space="preserve">mkdir –p </w:t>
      </w:r>
      <w:r w:rsidRPr="00CA2A3D">
        <w:rPr>
          <w:rFonts w:ascii="宋体" w:hAnsi="宋体" w:cs="宋体"/>
          <w:kern w:val="0"/>
          <w:sz w:val="18"/>
          <w:szCs w:val="18"/>
        </w:rPr>
        <w:t>/var/tmp/nginx/client_temp</w:t>
      </w:r>
      <w:bookmarkEnd w:id="178"/>
    </w:p>
    <w:bookmarkEnd w:id="179"/>
    <w:p w:rsidR="0049413B" w:rsidRDefault="0049413B" w:rsidP="0049413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9413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8316" cy="1614484"/>
            <wp:effectExtent l="0" t="0" r="3175" b="5080"/>
            <wp:docPr id="16" name="图片 16" descr="C:\Users\victor\AppData\Roaming\Tencent\Users\3040652\QQ\WinTemp\RichOle\N3XT8Z`{AVQ3`2ELP@2GR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\AppData\Roaming\Tencent\Users\3040652\QQ\WinTemp\RichOle\N3XT8Z`{AVQ3`2ELP@2GRF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4" cy="16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t>安装成功了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375E12" w:rsidRDefault="00CE5D31" w:rsidP="00662934">
      <w:pPr>
        <w:pStyle w:val="2"/>
        <w:numPr>
          <w:ilvl w:val="0"/>
          <w:numId w:val="11"/>
        </w:numPr>
        <w:rPr>
          <w:rStyle w:val="a8"/>
          <w:rFonts w:ascii="微软雅黑" w:eastAsia="微软雅黑" w:hAnsi="微软雅黑"/>
          <w:color w:val="000000"/>
          <w:sz w:val="21"/>
          <w:shd w:val="clear" w:color="auto" w:fill="EEEEEE"/>
        </w:rPr>
      </w:pPr>
      <w:r w:rsidRPr="009E60C3">
        <w:rPr>
          <w:rStyle w:val="a8"/>
          <w:rFonts w:ascii="微软雅黑" w:eastAsia="微软雅黑" w:hAnsi="微软雅黑" w:hint="eastAsia"/>
          <w:color w:val="000000"/>
          <w:sz w:val="21"/>
          <w:shd w:val="clear" w:color="auto" w:fill="EEEEEE"/>
        </w:rPr>
        <w:lastRenderedPageBreak/>
        <w:t>nginx的配置</w:t>
      </w:r>
    </w:p>
    <w:p w:rsidR="00672336" w:rsidRDefault="00672336" w:rsidP="00672336">
      <w:r>
        <w:t>配置参考</w:t>
      </w:r>
      <w:r>
        <w:t>nginx</w:t>
      </w:r>
      <w:r>
        <w:rPr>
          <w:rFonts w:hint="eastAsia"/>
        </w:rPr>
        <w:t>.conf</w:t>
      </w:r>
    </w:p>
    <w:p w:rsidR="007E2E76" w:rsidRPr="007E2E76" w:rsidRDefault="007E2E76" w:rsidP="007E2E7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E2E7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9846" cy="1979930"/>
            <wp:effectExtent l="0" t="0" r="0" b="1270"/>
            <wp:docPr id="18" name="图片 18" descr="C:\Users\victor\AppData\Roaming\Tencent\Users\3040652\QQ\WinTemp\RichOle\A{K1ZN`HGY@~7NP65@857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AppData\Roaming\Tencent\Users\3040652\QQ\WinTemp\RichOle\A{K1ZN`HGY@~7NP65@857$J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56" cy="199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36" w:rsidRDefault="004E2B16" w:rsidP="00672336">
      <w:r w:rsidRPr="004E2B16">
        <w:t xml:space="preserve">nginx  -c /etc/nginx/nginx.conf -s reload  </w:t>
      </w:r>
    </w:p>
    <w:p w:rsidR="00577B8C" w:rsidRDefault="00006F7E" w:rsidP="00672336">
      <w:r w:rsidRPr="00006F7E">
        <w:t xml:space="preserve">nginx </w:t>
      </w:r>
      <w:r>
        <w:t>–</w:t>
      </w:r>
      <w:r w:rsidRPr="00006F7E">
        <w:t>t</w:t>
      </w:r>
      <w:r>
        <w:t xml:space="preserve">  </w:t>
      </w:r>
      <w:r w:rsidRPr="00006F7E">
        <w:rPr>
          <w:rFonts w:hint="eastAsia"/>
        </w:rPr>
        <w:t>配置文件是否正确</w:t>
      </w:r>
    </w:p>
    <w:p w:rsidR="00577B8C" w:rsidRDefault="00577B8C" w:rsidP="00672336"/>
    <w:p w:rsidR="006171C9" w:rsidRDefault="006171C9" w:rsidP="00672336"/>
    <w:p w:rsidR="0060564F" w:rsidRDefault="004D46B2" w:rsidP="00672336">
      <w:r>
        <w:t>可能用到的命令</w:t>
      </w:r>
      <w:r>
        <w:rPr>
          <w:rFonts w:hint="eastAsia"/>
        </w:rPr>
        <w:t>：</w:t>
      </w:r>
    </w:p>
    <w:p w:rsidR="00092CFA" w:rsidRDefault="004D46B2" w:rsidP="00092CFA">
      <w:bookmarkStart w:id="180" w:name="OLE_LINK154"/>
      <w:bookmarkStart w:id="181" w:name="OLE_LINK155"/>
      <w:bookmarkStart w:id="182" w:name="OLE_LINK137"/>
      <w:bookmarkStart w:id="183" w:name="OLE_LINK140"/>
      <w:r>
        <w:rPr>
          <w:rFonts w:ascii="Arial" w:hAnsi="Arial" w:cs="Arial"/>
          <w:color w:val="3F3F3F"/>
          <w:szCs w:val="21"/>
          <w:shd w:val="clear" w:color="auto" w:fill="FFFFFF"/>
        </w:rPr>
        <w:t>firewall-cmd</w:t>
      </w:r>
      <w:bookmarkEnd w:id="180"/>
      <w:bookmarkEnd w:id="181"/>
      <w:r>
        <w:rPr>
          <w:rFonts w:ascii="Arial" w:hAnsi="Arial" w:cs="Arial"/>
          <w:color w:val="3F3F3F"/>
          <w:szCs w:val="21"/>
          <w:shd w:val="clear" w:color="auto" w:fill="FFFFFF"/>
        </w:rPr>
        <w:t xml:space="preserve"> </w:t>
      </w:r>
      <w:r w:rsidR="00B227A7">
        <w:t>--</w:t>
      </w:r>
      <w:r>
        <w:rPr>
          <w:rFonts w:ascii="Arial" w:hAnsi="Arial" w:cs="Arial"/>
          <w:color w:val="3F3F3F"/>
          <w:szCs w:val="21"/>
          <w:shd w:val="clear" w:color="auto" w:fill="FFFFFF"/>
        </w:rPr>
        <w:t>state</w:t>
      </w:r>
      <w:r w:rsidR="00092CFA">
        <w:rPr>
          <w:rFonts w:ascii="Arial" w:hAnsi="Arial" w:cs="Arial"/>
          <w:color w:val="3F3F3F"/>
          <w:szCs w:val="21"/>
          <w:shd w:val="clear" w:color="auto" w:fill="FFFFFF"/>
        </w:rPr>
        <w:t xml:space="preserve"> </w:t>
      </w:r>
      <w:bookmarkEnd w:id="182"/>
      <w:bookmarkEnd w:id="183"/>
      <w:r w:rsidR="00092CFA">
        <w:rPr>
          <w:rFonts w:ascii="Arial" w:hAnsi="Arial" w:cs="Arial"/>
          <w:color w:val="3F3F3F"/>
          <w:szCs w:val="21"/>
          <w:shd w:val="clear" w:color="auto" w:fill="FFFFFF"/>
        </w:rPr>
        <w:t xml:space="preserve">   </w:t>
      </w:r>
      <w:r w:rsidR="00092CFA">
        <w:t>查看防火墙是否开启</w:t>
      </w:r>
    </w:p>
    <w:p w:rsidR="009953CA" w:rsidRDefault="009953CA" w:rsidP="009953CA">
      <w:r>
        <w:t xml:space="preserve">firewall-cmd --permanent </w:t>
      </w:r>
      <w:bookmarkStart w:id="184" w:name="OLE_LINK138"/>
      <w:bookmarkStart w:id="185" w:name="OLE_LINK139"/>
      <w:r>
        <w:t>--</w:t>
      </w:r>
      <w:bookmarkEnd w:id="184"/>
      <w:bookmarkEnd w:id="185"/>
      <w:r>
        <w:t>add-service=ftp</w:t>
      </w:r>
    </w:p>
    <w:p w:rsidR="009953CA" w:rsidRDefault="009953CA" w:rsidP="009953CA">
      <w:r>
        <w:t>firewall-cmd --reload</w:t>
      </w:r>
    </w:p>
    <w:p w:rsidR="009953CA" w:rsidRDefault="009953CA" w:rsidP="009953CA">
      <w:r>
        <w:t>systemctl start vsftpd</w:t>
      </w:r>
    </w:p>
    <w:p w:rsidR="009953CA" w:rsidRDefault="009953CA" w:rsidP="009953CA">
      <w:r>
        <w:t>systemctl enable vsftpd</w:t>
      </w:r>
    </w:p>
    <w:p w:rsidR="004D46B2" w:rsidRDefault="009953CA" w:rsidP="009953CA">
      <w:r>
        <w:t>firewall-cmd --permanent --add-service=httpd</w:t>
      </w:r>
    </w:p>
    <w:p w:rsidR="003B2B23" w:rsidRDefault="00B345B6" w:rsidP="00672336">
      <w:r w:rsidRPr="00B13B6A">
        <w:rPr>
          <w:rFonts w:hint="eastAsia"/>
        </w:rPr>
        <w:t>firewall-cmd --permanent --add-port=3306/tcp</w:t>
      </w:r>
    </w:p>
    <w:p w:rsidR="003B2B23" w:rsidRPr="00672336" w:rsidRDefault="00500F6E" w:rsidP="00672336">
      <w:r w:rsidRPr="00500F6E">
        <w:rPr>
          <w:rFonts w:hint="eastAsia"/>
        </w:rPr>
        <w:lastRenderedPageBreak/>
        <w:t>systemctl stop firewalld</w:t>
      </w:r>
    </w:p>
    <w:p w:rsidR="00290730" w:rsidRPr="00290730" w:rsidRDefault="00290730" w:rsidP="00290730"/>
    <w:p w:rsidR="0049413B" w:rsidRPr="0049413B" w:rsidRDefault="0049413B" w:rsidP="0049413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0F6CDF" w:rsidRPr="000F6CDF" w:rsidRDefault="000F6CDF" w:rsidP="00F6310C">
      <w:pPr>
        <w:rPr>
          <w:rFonts w:ascii="宋体" w:hAnsi="宋体" w:cs="宋体"/>
          <w:kern w:val="0"/>
          <w:sz w:val="18"/>
          <w:szCs w:val="18"/>
        </w:rPr>
      </w:pPr>
    </w:p>
    <w:p w:rsidR="005833F5" w:rsidRPr="005833F5" w:rsidRDefault="005833F5" w:rsidP="00F6310C">
      <w:pPr>
        <w:rPr>
          <w:rFonts w:ascii="宋体" w:hAnsi="宋体" w:cs="宋体"/>
          <w:kern w:val="0"/>
          <w:sz w:val="18"/>
          <w:szCs w:val="18"/>
        </w:rPr>
      </w:pPr>
    </w:p>
    <w:sectPr w:rsidR="005833F5" w:rsidRPr="005833F5" w:rsidSect="002E1C1F">
      <w:headerReference w:type="default" r:id="rId31"/>
      <w:footerReference w:type="default" r:id="rId32"/>
      <w:pgSz w:w="16838" w:h="11906" w:orient="landscape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BCE" w:rsidRDefault="00970BCE" w:rsidP="005F6F85">
      <w:r>
        <w:separator/>
      </w:r>
    </w:p>
  </w:endnote>
  <w:endnote w:type="continuationSeparator" w:id="0">
    <w:p w:rsidR="00970BCE" w:rsidRDefault="00970BCE" w:rsidP="005F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9"/>
      <w:gridCol w:w="11375"/>
    </w:tblGrid>
    <w:tr w:rsidR="00161609" w:rsidRPr="00F24FA4" w:rsidTr="006A105F">
      <w:trPr>
        <w:trHeight w:hRule="exact" w:val="737"/>
      </w:trPr>
      <w:tc>
        <w:tcPr>
          <w:tcW w:w="709" w:type="pct"/>
          <w:shd w:val="clear" w:color="auto" w:fill="auto"/>
          <w:tcFitText/>
        </w:tcPr>
        <w:p w:rsidR="00161609" w:rsidRPr="003558EA" w:rsidRDefault="0076001A" w:rsidP="00267A22">
          <w:pPr>
            <w:rPr>
              <w:color w:val="A6A6A6"/>
              <w:sz w:val="28"/>
              <w:szCs w:val="28"/>
            </w:rPr>
          </w:pPr>
          <w:r w:rsidRPr="003558EA">
            <w:rPr>
              <w:color w:val="A6A6A6"/>
              <w:kern w:val="0"/>
              <w:sz w:val="28"/>
              <w:szCs w:val="28"/>
            </w:rPr>
            <w:fldChar w:fldCharType="begin"/>
          </w:r>
          <w:r w:rsidR="00161609" w:rsidRPr="003558EA">
            <w:rPr>
              <w:color w:val="A6A6A6"/>
              <w:kern w:val="0"/>
              <w:sz w:val="28"/>
              <w:szCs w:val="28"/>
            </w:rPr>
            <w:instrText xml:space="preserve"> PAGE    \* MERGEFORMAT </w:instrText>
          </w:r>
          <w:r w:rsidRPr="003558EA">
            <w:rPr>
              <w:color w:val="A6A6A6"/>
              <w:kern w:val="0"/>
              <w:sz w:val="28"/>
              <w:szCs w:val="28"/>
            </w:rPr>
            <w:fldChar w:fldCharType="separate"/>
          </w:r>
          <w:r w:rsidR="005E74EF" w:rsidRPr="005E74EF">
            <w:rPr>
              <w:rFonts w:ascii="Garamond" w:hAnsi="Garamond"/>
              <w:noProof/>
              <w:color w:val="A6A6A6"/>
              <w:kern w:val="0"/>
              <w:sz w:val="28"/>
              <w:szCs w:val="28"/>
              <w:lang w:val="zh-CN"/>
            </w:rPr>
            <w:t>21</w:t>
          </w:r>
          <w:r w:rsidRPr="003558EA">
            <w:rPr>
              <w:color w:val="A6A6A6"/>
              <w:kern w:val="0"/>
              <w:sz w:val="28"/>
              <w:szCs w:val="28"/>
            </w:rPr>
            <w:fldChar w:fldCharType="end"/>
          </w:r>
        </w:p>
      </w:tc>
      <w:tc>
        <w:tcPr>
          <w:tcW w:w="4291" w:type="pct"/>
          <w:shd w:val="clear" w:color="auto" w:fill="auto"/>
          <w:tcFitText/>
        </w:tcPr>
        <w:p w:rsidR="00161609" w:rsidRPr="00F24FA4" w:rsidRDefault="001E5E24" w:rsidP="00DF777D">
          <w:pPr>
            <w:pStyle w:val="a4"/>
            <w:tabs>
              <w:tab w:val="clear" w:pos="4153"/>
              <w:tab w:val="clear" w:pos="8306"/>
            </w:tabs>
            <w:jc w:val="right"/>
          </w:pPr>
          <w:r w:rsidRPr="003558EA">
            <w:rPr>
              <w:kern w:val="0"/>
            </w:rPr>
            <w:tab/>
          </w:r>
          <w:r w:rsidRPr="003558EA">
            <w:rPr>
              <w:kern w:val="0"/>
            </w:rPr>
            <w:tab/>
          </w:r>
          <w:r w:rsidRPr="003558EA">
            <w:rPr>
              <w:kern w:val="0"/>
            </w:rPr>
            <w:tab/>
          </w:r>
          <w:r w:rsidRPr="003558EA">
            <w:rPr>
              <w:kern w:val="0"/>
            </w:rPr>
            <w:tab/>
          </w:r>
          <w:r w:rsidRPr="003558EA">
            <w:rPr>
              <w:kern w:val="0"/>
            </w:rPr>
            <w:tab/>
          </w:r>
          <w:r w:rsidR="00161609" w:rsidRPr="003558EA">
            <w:rPr>
              <w:kern w:val="0"/>
            </w:rPr>
            <w:tab/>
          </w:r>
          <w:r w:rsidR="00161609" w:rsidRPr="003558EA">
            <w:rPr>
              <w:kern w:val="0"/>
            </w:rPr>
            <w:tab/>
          </w:r>
          <w:r w:rsidR="00161609" w:rsidRPr="003558EA">
            <w:rPr>
              <w:kern w:val="0"/>
            </w:rPr>
            <w:tab/>
          </w:r>
          <w:r w:rsidR="00161609" w:rsidRPr="003558EA">
            <w:rPr>
              <w:kern w:val="0"/>
            </w:rPr>
            <w:tab/>
          </w:r>
          <w:r w:rsidR="00161609" w:rsidRPr="003558EA">
            <w:rPr>
              <w:kern w:val="0"/>
            </w:rPr>
            <w:tab/>
          </w:r>
          <w:r w:rsidR="00161609" w:rsidRPr="003558EA">
            <w:rPr>
              <w:kern w:val="0"/>
            </w:rPr>
            <w:tab/>
          </w:r>
          <w:r w:rsidR="00161609" w:rsidRPr="003558EA">
            <w:rPr>
              <w:kern w:val="0"/>
            </w:rPr>
            <w:tab/>
          </w:r>
          <w:r w:rsidR="00D6339A">
            <w:rPr>
              <w:noProof/>
            </w:rPr>
            <w:drawing>
              <wp:inline distT="0" distB="0" distL="0" distR="0">
                <wp:extent cx="3371850" cy="504825"/>
                <wp:effectExtent l="19050" t="0" r="0" b="0"/>
                <wp:docPr id="1" name="图片 0" descr="未标题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未标题-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61609" w:rsidRDefault="00161609" w:rsidP="001616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BCE" w:rsidRDefault="00970BCE" w:rsidP="005F6F85">
      <w:r>
        <w:separator/>
      </w:r>
    </w:p>
  </w:footnote>
  <w:footnote w:type="continuationSeparator" w:id="0">
    <w:p w:rsidR="00970BCE" w:rsidRDefault="00970BCE" w:rsidP="005F6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H w:val="single" w:sz="18" w:space="0" w:color="C00000"/>
        <w:insideV w:val="single" w:sz="18" w:space="0" w:color="C00000"/>
      </w:tblBorders>
      <w:tblLayout w:type="fixed"/>
      <w:tblLook w:val="04A0" w:firstRow="1" w:lastRow="0" w:firstColumn="1" w:lastColumn="0" w:noHBand="0" w:noVBand="1"/>
    </w:tblPr>
    <w:tblGrid>
      <w:gridCol w:w="10562"/>
      <w:gridCol w:w="2672"/>
    </w:tblGrid>
    <w:tr w:rsidR="006A105F" w:rsidRPr="00F24FA4" w:rsidTr="003558EA">
      <w:trPr>
        <w:trHeight w:val="544"/>
      </w:trPr>
      <w:tc>
        <w:tcPr>
          <w:tcW w:w="10740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2" w:space="0" w:color="FFFFFF" w:themeColor="background1"/>
          </w:tcBorders>
        </w:tcPr>
        <w:p w:rsidR="006A105F" w:rsidRPr="00F24FA4" w:rsidRDefault="006A105F" w:rsidP="006A2331">
          <w:r>
            <w:rPr>
              <w:noProof/>
            </w:rPr>
            <w:drawing>
              <wp:inline distT="0" distB="0" distL="0" distR="0">
                <wp:extent cx="1419225" cy="381000"/>
                <wp:effectExtent l="0" t="0" r="9525" b="0"/>
                <wp:docPr id="5" name="图片 6" descr="logo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6" descr="logo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14" w:type="dxa"/>
          <w:tcBorders>
            <w:top w:val="single" w:sz="4" w:space="0" w:color="FFFFFF" w:themeColor="background1"/>
            <w:left w:val="single" w:sz="2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bottom"/>
        </w:tcPr>
        <w:p w:rsidR="006A105F" w:rsidRPr="00F24FA4" w:rsidRDefault="006A105F" w:rsidP="003558EA">
          <w:pPr>
            <w:jc w:val="right"/>
          </w:pPr>
          <w:r>
            <w:rPr>
              <w:rFonts w:hint="eastAsia"/>
            </w:rPr>
            <w:t>电脑省心了，一起快乐吧！</w:t>
          </w:r>
        </w:p>
      </w:tc>
    </w:tr>
  </w:tbl>
  <w:p w:rsidR="005F6F85" w:rsidRPr="005F28FB" w:rsidRDefault="00970BCE" w:rsidP="00A84644">
    <w:r>
      <w:pict>
        <v:rect id="_x0000_i1025" style="width:415.3pt;height:1pt" o:hralign="center" o:hrstd="t" o:hrnoshade="t" o:hr="t" fillcolor="#a7a6aa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1E55"/>
    <w:multiLevelType w:val="hybridMultilevel"/>
    <w:tmpl w:val="D8E45DF4"/>
    <w:lvl w:ilvl="0" w:tplc="DA52153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E4EB2"/>
    <w:multiLevelType w:val="hybridMultilevel"/>
    <w:tmpl w:val="D4AA190A"/>
    <w:lvl w:ilvl="0" w:tplc="379E33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A03D0"/>
    <w:multiLevelType w:val="hybridMultilevel"/>
    <w:tmpl w:val="1D780F2A"/>
    <w:lvl w:ilvl="0" w:tplc="6BBED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C7CCF"/>
    <w:multiLevelType w:val="hybridMultilevel"/>
    <w:tmpl w:val="798A014E"/>
    <w:lvl w:ilvl="0" w:tplc="6BBED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26830"/>
    <w:multiLevelType w:val="multilevel"/>
    <w:tmpl w:val="00000000"/>
    <w:lvl w:ilvl="0">
      <w:start w:val="1"/>
      <w:numFmt w:val="decimal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44F35BA2"/>
    <w:multiLevelType w:val="hybridMultilevel"/>
    <w:tmpl w:val="85B843A6"/>
    <w:lvl w:ilvl="0" w:tplc="520E4A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8432D738">
      <w:start w:val="3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E509F2"/>
    <w:multiLevelType w:val="multilevel"/>
    <w:tmpl w:val="272E57A6"/>
    <w:lvl w:ilvl="0">
      <w:start w:val="1"/>
      <w:numFmt w:val="decimal"/>
      <w:suff w:val="space"/>
      <w:lvlText w:val="第%1章"/>
      <w:lvlJc w:val="left"/>
      <w:pPr>
        <w:ind w:left="1134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Verdana" w:eastAsia="黑体" w:hAnsi="Verdana" w:cs="Arial" w:hint="default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868" w:hanging="868"/>
      </w:pPr>
      <w:rPr>
        <w:rFonts w:eastAsia="黑体" w:hint="eastAsia"/>
        <w:sz w:val="24"/>
        <w:szCs w:val="24"/>
      </w:rPr>
    </w:lvl>
    <w:lvl w:ilvl="4">
      <w:start w:val="1"/>
      <w:numFmt w:val="decimal"/>
      <w:suff w:val="space"/>
      <w:lvlText w:val="%1.%2.%3.%4.%5"/>
      <w:lvlJc w:val="left"/>
      <w:pPr>
        <w:ind w:left="710" w:hanging="71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868" w:hanging="868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868" w:hanging="86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891343D"/>
    <w:multiLevelType w:val="hybridMultilevel"/>
    <w:tmpl w:val="D8E45DF4"/>
    <w:lvl w:ilvl="0" w:tplc="DA52153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BA1351"/>
    <w:multiLevelType w:val="singleLevel"/>
    <w:tmpl w:val="53BA1351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3BA19A2"/>
    <w:multiLevelType w:val="singleLevel"/>
    <w:tmpl w:val="53BA19A2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3BA5275"/>
    <w:multiLevelType w:val="singleLevel"/>
    <w:tmpl w:val="53BA527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70554000"/>
    <w:multiLevelType w:val="hybridMultilevel"/>
    <w:tmpl w:val="1D780F2A"/>
    <w:lvl w:ilvl="0" w:tplc="6BBED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F96998"/>
    <w:multiLevelType w:val="hybridMultilevel"/>
    <w:tmpl w:val="798A014E"/>
    <w:lvl w:ilvl="0" w:tplc="6BBED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84"/>
    <w:rsid w:val="00005133"/>
    <w:rsid w:val="00006F7E"/>
    <w:rsid w:val="00011A4E"/>
    <w:rsid w:val="000271EB"/>
    <w:rsid w:val="00031BD0"/>
    <w:rsid w:val="00037E01"/>
    <w:rsid w:val="000475A0"/>
    <w:rsid w:val="00047911"/>
    <w:rsid w:val="0005153F"/>
    <w:rsid w:val="000516FF"/>
    <w:rsid w:val="000537E7"/>
    <w:rsid w:val="00054824"/>
    <w:rsid w:val="000763CE"/>
    <w:rsid w:val="00077987"/>
    <w:rsid w:val="00085E2F"/>
    <w:rsid w:val="00092CFA"/>
    <w:rsid w:val="000946E5"/>
    <w:rsid w:val="000953BD"/>
    <w:rsid w:val="000A11BB"/>
    <w:rsid w:val="000A48FD"/>
    <w:rsid w:val="000B2845"/>
    <w:rsid w:val="000C3D5D"/>
    <w:rsid w:val="000D1FFA"/>
    <w:rsid w:val="000E4512"/>
    <w:rsid w:val="000F36DA"/>
    <w:rsid w:val="000F3BBB"/>
    <w:rsid w:val="000F6CDF"/>
    <w:rsid w:val="001022CF"/>
    <w:rsid w:val="00103782"/>
    <w:rsid w:val="00111BAC"/>
    <w:rsid w:val="00113C07"/>
    <w:rsid w:val="0011430C"/>
    <w:rsid w:val="00116699"/>
    <w:rsid w:val="00124C66"/>
    <w:rsid w:val="00137DED"/>
    <w:rsid w:val="00141F6F"/>
    <w:rsid w:val="00161609"/>
    <w:rsid w:val="0016705F"/>
    <w:rsid w:val="00172771"/>
    <w:rsid w:val="001757C2"/>
    <w:rsid w:val="00177B1F"/>
    <w:rsid w:val="00181C14"/>
    <w:rsid w:val="0018218E"/>
    <w:rsid w:val="001843E8"/>
    <w:rsid w:val="001A3286"/>
    <w:rsid w:val="001B2AD0"/>
    <w:rsid w:val="001B62FD"/>
    <w:rsid w:val="001C020A"/>
    <w:rsid w:val="001D45FD"/>
    <w:rsid w:val="001E1AB5"/>
    <w:rsid w:val="001E5E24"/>
    <w:rsid w:val="001E6879"/>
    <w:rsid w:val="002044C8"/>
    <w:rsid w:val="0020475E"/>
    <w:rsid w:val="002202FC"/>
    <w:rsid w:val="002241EC"/>
    <w:rsid w:val="00225DD3"/>
    <w:rsid w:val="00236B70"/>
    <w:rsid w:val="0024640D"/>
    <w:rsid w:val="002601CB"/>
    <w:rsid w:val="00260F17"/>
    <w:rsid w:val="00261E5B"/>
    <w:rsid w:val="002621CC"/>
    <w:rsid w:val="00270049"/>
    <w:rsid w:val="002736E1"/>
    <w:rsid w:val="00274DC6"/>
    <w:rsid w:val="0028494A"/>
    <w:rsid w:val="00287AF2"/>
    <w:rsid w:val="00290730"/>
    <w:rsid w:val="00295871"/>
    <w:rsid w:val="002A38D5"/>
    <w:rsid w:val="002A4D32"/>
    <w:rsid w:val="002A7DF8"/>
    <w:rsid w:val="002D23FE"/>
    <w:rsid w:val="002E1C1F"/>
    <w:rsid w:val="002E3928"/>
    <w:rsid w:val="002F13AB"/>
    <w:rsid w:val="00320F30"/>
    <w:rsid w:val="00346751"/>
    <w:rsid w:val="003475A2"/>
    <w:rsid w:val="003558EA"/>
    <w:rsid w:val="0035722C"/>
    <w:rsid w:val="00364E5C"/>
    <w:rsid w:val="00375E12"/>
    <w:rsid w:val="003B180E"/>
    <w:rsid w:val="003B2B23"/>
    <w:rsid w:val="003C0A24"/>
    <w:rsid w:val="003C32D3"/>
    <w:rsid w:val="003D0E6F"/>
    <w:rsid w:val="003D6709"/>
    <w:rsid w:val="003F23DE"/>
    <w:rsid w:val="003F6E67"/>
    <w:rsid w:val="004000B7"/>
    <w:rsid w:val="00415CB0"/>
    <w:rsid w:val="0042005E"/>
    <w:rsid w:val="0042102F"/>
    <w:rsid w:val="004235B1"/>
    <w:rsid w:val="00431545"/>
    <w:rsid w:val="00443834"/>
    <w:rsid w:val="004439B2"/>
    <w:rsid w:val="00445AA4"/>
    <w:rsid w:val="004502ED"/>
    <w:rsid w:val="00450782"/>
    <w:rsid w:val="00457850"/>
    <w:rsid w:val="004641CA"/>
    <w:rsid w:val="00466B27"/>
    <w:rsid w:val="0047147E"/>
    <w:rsid w:val="0049413B"/>
    <w:rsid w:val="004A16B3"/>
    <w:rsid w:val="004A4B7C"/>
    <w:rsid w:val="004B0020"/>
    <w:rsid w:val="004B5764"/>
    <w:rsid w:val="004C3591"/>
    <w:rsid w:val="004C552F"/>
    <w:rsid w:val="004D46B2"/>
    <w:rsid w:val="004D7335"/>
    <w:rsid w:val="004E2B16"/>
    <w:rsid w:val="004E68AD"/>
    <w:rsid w:val="00500F6E"/>
    <w:rsid w:val="005019B3"/>
    <w:rsid w:val="005215E6"/>
    <w:rsid w:val="0052756D"/>
    <w:rsid w:val="005307A4"/>
    <w:rsid w:val="00533AA6"/>
    <w:rsid w:val="00536999"/>
    <w:rsid w:val="0053764E"/>
    <w:rsid w:val="0054696A"/>
    <w:rsid w:val="00577B8C"/>
    <w:rsid w:val="005833F5"/>
    <w:rsid w:val="00585E7E"/>
    <w:rsid w:val="00586C4E"/>
    <w:rsid w:val="00590171"/>
    <w:rsid w:val="00591382"/>
    <w:rsid w:val="005B5E44"/>
    <w:rsid w:val="005C4845"/>
    <w:rsid w:val="005D5479"/>
    <w:rsid w:val="005D694D"/>
    <w:rsid w:val="005E74EF"/>
    <w:rsid w:val="005E7C0F"/>
    <w:rsid w:val="005F1CC5"/>
    <w:rsid w:val="005F28FB"/>
    <w:rsid w:val="005F6F85"/>
    <w:rsid w:val="0060564F"/>
    <w:rsid w:val="006171C9"/>
    <w:rsid w:val="0061774E"/>
    <w:rsid w:val="006277E8"/>
    <w:rsid w:val="00632D10"/>
    <w:rsid w:val="00634E3D"/>
    <w:rsid w:val="00634FD6"/>
    <w:rsid w:val="006551E0"/>
    <w:rsid w:val="00662934"/>
    <w:rsid w:val="006649CB"/>
    <w:rsid w:val="00667AF4"/>
    <w:rsid w:val="00672336"/>
    <w:rsid w:val="0069185B"/>
    <w:rsid w:val="0069227B"/>
    <w:rsid w:val="006A105F"/>
    <w:rsid w:val="006A2DC2"/>
    <w:rsid w:val="006A4099"/>
    <w:rsid w:val="006A6B4A"/>
    <w:rsid w:val="006D004F"/>
    <w:rsid w:val="006D03F4"/>
    <w:rsid w:val="006D45B8"/>
    <w:rsid w:val="006D6CFD"/>
    <w:rsid w:val="006E7188"/>
    <w:rsid w:val="00701503"/>
    <w:rsid w:val="00715804"/>
    <w:rsid w:val="00735CD3"/>
    <w:rsid w:val="00740804"/>
    <w:rsid w:val="007462B6"/>
    <w:rsid w:val="0076001A"/>
    <w:rsid w:val="007669BF"/>
    <w:rsid w:val="00767345"/>
    <w:rsid w:val="00777023"/>
    <w:rsid w:val="0078026E"/>
    <w:rsid w:val="00791057"/>
    <w:rsid w:val="007A1902"/>
    <w:rsid w:val="007A3184"/>
    <w:rsid w:val="007A5F0F"/>
    <w:rsid w:val="007A7307"/>
    <w:rsid w:val="007B1651"/>
    <w:rsid w:val="007B7678"/>
    <w:rsid w:val="007C125A"/>
    <w:rsid w:val="007C3ADA"/>
    <w:rsid w:val="007E2E76"/>
    <w:rsid w:val="007F1556"/>
    <w:rsid w:val="007F27B0"/>
    <w:rsid w:val="00800B58"/>
    <w:rsid w:val="00801934"/>
    <w:rsid w:val="00806639"/>
    <w:rsid w:val="00815523"/>
    <w:rsid w:val="00824CEF"/>
    <w:rsid w:val="00826212"/>
    <w:rsid w:val="0083092E"/>
    <w:rsid w:val="00835E2C"/>
    <w:rsid w:val="008462B9"/>
    <w:rsid w:val="008476C7"/>
    <w:rsid w:val="008570E4"/>
    <w:rsid w:val="00860A46"/>
    <w:rsid w:val="00867EAF"/>
    <w:rsid w:val="008832EE"/>
    <w:rsid w:val="00885E70"/>
    <w:rsid w:val="008A6534"/>
    <w:rsid w:val="008A6F98"/>
    <w:rsid w:val="008B08D1"/>
    <w:rsid w:val="008B3364"/>
    <w:rsid w:val="008C712E"/>
    <w:rsid w:val="008D2F60"/>
    <w:rsid w:val="008D6338"/>
    <w:rsid w:val="008D7F37"/>
    <w:rsid w:val="008E1565"/>
    <w:rsid w:val="008E396C"/>
    <w:rsid w:val="008E7830"/>
    <w:rsid w:val="00910D23"/>
    <w:rsid w:val="00913624"/>
    <w:rsid w:val="0092140E"/>
    <w:rsid w:val="0093013C"/>
    <w:rsid w:val="009428AF"/>
    <w:rsid w:val="00947A23"/>
    <w:rsid w:val="009544F4"/>
    <w:rsid w:val="00964A64"/>
    <w:rsid w:val="00970BCE"/>
    <w:rsid w:val="00970C39"/>
    <w:rsid w:val="009833EC"/>
    <w:rsid w:val="00985780"/>
    <w:rsid w:val="00985DCF"/>
    <w:rsid w:val="00991955"/>
    <w:rsid w:val="00992E81"/>
    <w:rsid w:val="009953CA"/>
    <w:rsid w:val="0099759D"/>
    <w:rsid w:val="009A389F"/>
    <w:rsid w:val="009A6237"/>
    <w:rsid w:val="009B03D3"/>
    <w:rsid w:val="009B4425"/>
    <w:rsid w:val="009B7429"/>
    <w:rsid w:val="009B7CCC"/>
    <w:rsid w:val="009B7E4B"/>
    <w:rsid w:val="009C62AD"/>
    <w:rsid w:val="009E262C"/>
    <w:rsid w:val="009E4AA6"/>
    <w:rsid w:val="009E60C3"/>
    <w:rsid w:val="009F3162"/>
    <w:rsid w:val="00A03460"/>
    <w:rsid w:val="00A16101"/>
    <w:rsid w:val="00A331AC"/>
    <w:rsid w:val="00A3586C"/>
    <w:rsid w:val="00A429DF"/>
    <w:rsid w:val="00A533E8"/>
    <w:rsid w:val="00A65421"/>
    <w:rsid w:val="00A67E66"/>
    <w:rsid w:val="00A73D36"/>
    <w:rsid w:val="00A84644"/>
    <w:rsid w:val="00A84A08"/>
    <w:rsid w:val="00A908CC"/>
    <w:rsid w:val="00AA63BC"/>
    <w:rsid w:val="00AC2E8C"/>
    <w:rsid w:val="00AC6A90"/>
    <w:rsid w:val="00AD21EB"/>
    <w:rsid w:val="00AE37CA"/>
    <w:rsid w:val="00AF5307"/>
    <w:rsid w:val="00AF5DB7"/>
    <w:rsid w:val="00AF7D12"/>
    <w:rsid w:val="00B07BCC"/>
    <w:rsid w:val="00B13B6A"/>
    <w:rsid w:val="00B227A7"/>
    <w:rsid w:val="00B22FD5"/>
    <w:rsid w:val="00B345B6"/>
    <w:rsid w:val="00B34B86"/>
    <w:rsid w:val="00B40E8B"/>
    <w:rsid w:val="00B542C3"/>
    <w:rsid w:val="00B55ADB"/>
    <w:rsid w:val="00B6726C"/>
    <w:rsid w:val="00B75E08"/>
    <w:rsid w:val="00B84A04"/>
    <w:rsid w:val="00B857A3"/>
    <w:rsid w:val="00B857B2"/>
    <w:rsid w:val="00B85CC9"/>
    <w:rsid w:val="00B86064"/>
    <w:rsid w:val="00B92AD6"/>
    <w:rsid w:val="00B9360D"/>
    <w:rsid w:val="00BA15B8"/>
    <w:rsid w:val="00BA550C"/>
    <w:rsid w:val="00BC01A4"/>
    <w:rsid w:val="00BC6935"/>
    <w:rsid w:val="00BD2B81"/>
    <w:rsid w:val="00BD3F05"/>
    <w:rsid w:val="00BE51D5"/>
    <w:rsid w:val="00BE6899"/>
    <w:rsid w:val="00BF165A"/>
    <w:rsid w:val="00C1369F"/>
    <w:rsid w:val="00C20404"/>
    <w:rsid w:val="00C26DAF"/>
    <w:rsid w:val="00C3021A"/>
    <w:rsid w:val="00C3024B"/>
    <w:rsid w:val="00C34FB2"/>
    <w:rsid w:val="00C44307"/>
    <w:rsid w:val="00C4731E"/>
    <w:rsid w:val="00C534FC"/>
    <w:rsid w:val="00C7118C"/>
    <w:rsid w:val="00C71952"/>
    <w:rsid w:val="00C751D3"/>
    <w:rsid w:val="00C8316E"/>
    <w:rsid w:val="00C8494B"/>
    <w:rsid w:val="00CA2A3D"/>
    <w:rsid w:val="00CA495E"/>
    <w:rsid w:val="00CA5695"/>
    <w:rsid w:val="00CB2950"/>
    <w:rsid w:val="00CC3034"/>
    <w:rsid w:val="00CE5D31"/>
    <w:rsid w:val="00CF4183"/>
    <w:rsid w:val="00D02CA0"/>
    <w:rsid w:val="00D0402B"/>
    <w:rsid w:val="00D2005D"/>
    <w:rsid w:val="00D235D9"/>
    <w:rsid w:val="00D25AA4"/>
    <w:rsid w:val="00D361D8"/>
    <w:rsid w:val="00D51765"/>
    <w:rsid w:val="00D560BE"/>
    <w:rsid w:val="00D60AC9"/>
    <w:rsid w:val="00D6339A"/>
    <w:rsid w:val="00D8595E"/>
    <w:rsid w:val="00D86798"/>
    <w:rsid w:val="00D8711A"/>
    <w:rsid w:val="00D972B7"/>
    <w:rsid w:val="00DA670C"/>
    <w:rsid w:val="00DB538E"/>
    <w:rsid w:val="00DB6254"/>
    <w:rsid w:val="00DC5366"/>
    <w:rsid w:val="00DD6BC8"/>
    <w:rsid w:val="00DF705E"/>
    <w:rsid w:val="00DF777D"/>
    <w:rsid w:val="00E150A4"/>
    <w:rsid w:val="00E1685E"/>
    <w:rsid w:val="00E16D66"/>
    <w:rsid w:val="00E2686F"/>
    <w:rsid w:val="00E353D0"/>
    <w:rsid w:val="00E37960"/>
    <w:rsid w:val="00E40362"/>
    <w:rsid w:val="00E40414"/>
    <w:rsid w:val="00E62149"/>
    <w:rsid w:val="00E626A6"/>
    <w:rsid w:val="00E70AD2"/>
    <w:rsid w:val="00E72EDF"/>
    <w:rsid w:val="00E7534C"/>
    <w:rsid w:val="00E84A41"/>
    <w:rsid w:val="00E84D76"/>
    <w:rsid w:val="00E932B8"/>
    <w:rsid w:val="00E956CA"/>
    <w:rsid w:val="00EB6A30"/>
    <w:rsid w:val="00EE18C6"/>
    <w:rsid w:val="00EE52B8"/>
    <w:rsid w:val="00EF6D72"/>
    <w:rsid w:val="00F004AB"/>
    <w:rsid w:val="00F24FA4"/>
    <w:rsid w:val="00F30759"/>
    <w:rsid w:val="00F34403"/>
    <w:rsid w:val="00F348F3"/>
    <w:rsid w:val="00F35ACE"/>
    <w:rsid w:val="00F40BE4"/>
    <w:rsid w:val="00F508BE"/>
    <w:rsid w:val="00F6310C"/>
    <w:rsid w:val="00F670C2"/>
    <w:rsid w:val="00F7551C"/>
    <w:rsid w:val="00F7619D"/>
    <w:rsid w:val="00F82396"/>
    <w:rsid w:val="00F85502"/>
    <w:rsid w:val="00FB1B62"/>
    <w:rsid w:val="00FB5C19"/>
    <w:rsid w:val="00FD2060"/>
    <w:rsid w:val="00FD2EE4"/>
    <w:rsid w:val="00FD4378"/>
    <w:rsid w:val="00FE7EED"/>
    <w:rsid w:val="00FF3466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D4D82C-3BE6-4B97-BF31-3BF5B9AF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591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qFormat/>
    <w:rsid w:val="007A318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7A318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53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F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6F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6F85"/>
    <w:rPr>
      <w:sz w:val="18"/>
      <w:szCs w:val="18"/>
    </w:rPr>
  </w:style>
  <w:style w:type="table" w:styleId="a6">
    <w:name w:val="Table Grid"/>
    <w:basedOn w:val="a1"/>
    <w:uiPriority w:val="59"/>
    <w:rsid w:val="00E379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Hyperlink"/>
    <w:basedOn w:val="a0"/>
    <w:uiPriority w:val="99"/>
    <w:unhideWhenUsed/>
    <w:rsid w:val="009833EC"/>
    <w:rPr>
      <w:color w:val="0000FF"/>
      <w:u w:val="single"/>
    </w:rPr>
  </w:style>
  <w:style w:type="character" w:customStyle="1" w:styleId="1Char">
    <w:name w:val="标题 1 Char"/>
    <w:basedOn w:val="a0"/>
    <w:link w:val="1"/>
    <w:rsid w:val="007A3184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rsid w:val="007A3184"/>
    <w:rPr>
      <w:rFonts w:ascii="Arial" w:eastAsia="黑体" w:hAnsi="Arial"/>
      <w:b/>
      <w:kern w:val="2"/>
      <w:sz w:val="32"/>
    </w:rPr>
  </w:style>
  <w:style w:type="character" w:customStyle="1" w:styleId="10">
    <w:name w:val="书籍标题1"/>
    <w:rsid w:val="007A3184"/>
    <w:rPr>
      <w:b/>
      <w:bCs/>
      <w:smallCaps/>
      <w:spacing w:val="5"/>
    </w:rPr>
  </w:style>
  <w:style w:type="paragraph" w:customStyle="1" w:styleId="11">
    <w:name w:val="列出段落1"/>
    <w:basedOn w:val="a"/>
    <w:rsid w:val="007A3184"/>
    <w:pPr>
      <w:ind w:firstLineChars="200" w:firstLine="420"/>
    </w:pPr>
  </w:style>
  <w:style w:type="character" w:customStyle="1" w:styleId="apple-converted-space">
    <w:name w:val="apple-converted-space"/>
    <w:rsid w:val="007A3184"/>
  </w:style>
  <w:style w:type="character" w:styleId="a8">
    <w:name w:val="Strong"/>
    <w:uiPriority w:val="22"/>
    <w:qFormat/>
    <w:rsid w:val="007A318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50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02ED"/>
    <w:rPr>
      <w:rFonts w:ascii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F5307"/>
    <w:rPr>
      <w:rFonts w:ascii="Times New Roman" w:hAnsi="Times New Roman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1B2AD0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361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ip:port/a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ip:port/a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ip:port/a" TargetMode="External"/><Relationship Id="rId28" Type="http://schemas.openxmlformats.org/officeDocument/2006/relationships/hyperlink" Target="http://ip" TargetMode="External"/><Relationship Id="rId10" Type="http://schemas.openxmlformats.org/officeDocument/2006/relationships/hyperlink" Target="http://blog.csdn.net/default7/article/details/40162443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0.105/1.lo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ip:port/f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esktop\os-easy&#27178;&#21521;&#27169;&#26495;%20-%20&#21103;&#26412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E7AA195-05E9-450F-8FFF-F0D12FF2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os-easy横向模板 - 副本.dotx</Template>
  <TotalTime>1801</TotalTime>
  <Pages>22</Pages>
  <Words>1341</Words>
  <Characters>7650</Characters>
  <Application>Microsoft Office Word</Application>
  <DocSecurity>0</DocSecurity>
  <Lines>63</Lines>
  <Paragraphs>17</Paragraphs>
  <ScaleCrop>false</ScaleCrop>
  <Company>武汉噢易科技有限公司</Company>
  <LinksUpToDate>false</LinksUpToDate>
  <CharactersWithSpaces>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338</cp:revision>
  <cp:lastPrinted>2008-03-10T05:36:00Z</cp:lastPrinted>
  <dcterms:created xsi:type="dcterms:W3CDTF">2017-04-20T02:01:00Z</dcterms:created>
  <dcterms:modified xsi:type="dcterms:W3CDTF">2017-05-22T07:57:00Z</dcterms:modified>
</cp:coreProperties>
</file>